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1C4665">
            <w:trPr>
              <w:trHeight w:val="3960"/>
              <w:jc w:val="center"/>
            </w:trPr>
            <w:tc>
              <w:tcPr>
                <w:tcW w:w="1450" w:type="pct"/>
                <w:tcBorders>
                  <w:top w:val="nil"/>
                  <w:left w:val="nil"/>
                  <w:bottom w:val="nil"/>
                  <w:right w:val="nil"/>
                </w:tcBorders>
                <w:shd w:val="clear" w:color="auto" w:fill="auto"/>
              </w:tcPr>
              <w:p w:rsidR="001C4665" w:rsidRDefault="001C4665">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1C4665" w:rsidRDefault="00456879" w:rsidP="00EC00EE">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el"/>
                    <w:id w:val="541102321"/>
                    <w:placeholder>
                      <w:docPart w:val="33AD395CDA2549F9A4B22EF80E20405A"/>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rFonts w:asciiTheme="majorHAnsi" w:eastAsiaTheme="majorEastAsia" w:hAnsiTheme="majorHAnsi" w:cstheme="majorBidi"/>
                        <w:caps/>
                        <w:color w:val="775F55" w:themeColor="text2"/>
                        <w:sz w:val="110"/>
                        <w:szCs w:val="110"/>
                      </w:rPr>
                      <w:t>Mobiel en internet 4</w:t>
                    </w:r>
                  </w:sdtContent>
                </w:sdt>
              </w:p>
            </w:tc>
          </w:tr>
          <w:tr w:rsidR="001C4665">
            <w:trPr>
              <w:jc w:val="center"/>
            </w:trPr>
            <w:tc>
              <w:tcPr>
                <w:tcW w:w="1450" w:type="pct"/>
                <w:tcBorders>
                  <w:top w:val="nil"/>
                  <w:left w:val="nil"/>
                  <w:bottom w:val="nil"/>
                  <w:right w:val="nil"/>
                </w:tcBorders>
                <w:shd w:val="clear" w:color="auto" w:fill="auto"/>
              </w:tcPr>
              <w:p w:rsidR="001C4665" w:rsidRDefault="001C4665">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928B4" w:rsidRDefault="005928B4" w:rsidP="0051483B"/>
              <w:p w:rsidR="005928B4" w:rsidRDefault="005928B4" w:rsidP="0051483B">
                <w:r>
                  <w:rPr>
                    <w:noProof/>
                    <w:lang w:val="nl-BE" w:eastAsia="nl-BE"/>
                  </w:rPr>
                  <w:drawing>
                    <wp:anchor distT="0" distB="0" distL="114300" distR="114300" simplePos="0" relativeHeight="251658240" behindDoc="1" locked="0" layoutInCell="1" allowOverlap="1">
                      <wp:simplePos x="0" y="0"/>
                      <wp:positionH relativeFrom="column">
                        <wp:posOffset>-3137535</wp:posOffset>
                      </wp:positionH>
                      <wp:positionV relativeFrom="paragraph">
                        <wp:posOffset>1905</wp:posOffset>
                      </wp:positionV>
                      <wp:extent cx="3053080" cy="3053080"/>
                      <wp:effectExtent l="0" t="0" r="0" b="0"/>
                      <wp:wrapTight wrapText="bothSides">
                        <wp:wrapPolygon edited="0">
                          <wp:start x="0" y="0"/>
                          <wp:lineTo x="0" y="21429"/>
                          <wp:lineTo x="21429" y="21429"/>
                          <wp:lineTo x="21429" y="0"/>
                          <wp:lineTo x="0" y="0"/>
                        </wp:wrapPolygon>
                      </wp:wrapTight>
                      <wp:docPr id="1" name="Afbeelding 1" descr="C:\Users\woute\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Pictur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080"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8B4" w:rsidRPr="005928B4" w:rsidRDefault="005928B4" w:rsidP="005928B4"/>
              <w:p w:rsidR="005928B4" w:rsidRPr="005928B4" w:rsidRDefault="005928B4" w:rsidP="005928B4"/>
              <w:p w:rsidR="005928B4" w:rsidRPr="005928B4" w:rsidRDefault="005928B4" w:rsidP="005928B4"/>
              <w:p w:rsidR="005928B4" w:rsidRPr="005928B4" w:rsidRDefault="005928B4" w:rsidP="005928B4"/>
              <w:p w:rsidR="005928B4" w:rsidRPr="005928B4" w:rsidRDefault="005928B4" w:rsidP="005928B4"/>
              <w:p w:rsidR="005928B4" w:rsidRPr="005928B4" w:rsidRDefault="005928B4" w:rsidP="005928B4"/>
              <w:p w:rsidR="005928B4" w:rsidRPr="005928B4" w:rsidRDefault="005928B4" w:rsidP="005928B4"/>
              <w:p w:rsidR="005928B4" w:rsidRPr="005928B4" w:rsidRDefault="005928B4" w:rsidP="005928B4"/>
              <w:p w:rsidR="001C4665" w:rsidRDefault="001C4665" w:rsidP="005928B4"/>
              <w:p w:rsidR="005928B4" w:rsidRDefault="005928B4" w:rsidP="005928B4"/>
              <w:p w:rsidR="005928B4" w:rsidRPr="005928B4" w:rsidRDefault="005928B4" w:rsidP="005928B4"/>
            </w:tc>
          </w:tr>
          <w:tr w:rsidR="001C4665">
            <w:trPr>
              <w:trHeight w:val="864"/>
              <w:jc w:val="center"/>
            </w:trPr>
            <w:tc>
              <w:tcPr>
                <w:tcW w:w="1450" w:type="pct"/>
                <w:tcBorders>
                  <w:top w:val="nil"/>
                  <w:left w:val="nil"/>
                  <w:bottom w:val="nil"/>
                </w:tcBorders>
                <w:shd w:val="clear" w:color="auto" w:fill="DD8047" w:themeFill="accent2"/>
                <w:vAlign w:val="center"/>
              </w:tcPr>
              <w:p w:rsidR="001C4665" w:rsidRDefault="00456879" w:rsidP="00EC00EE">
                <w:pPr>
                  <w:pStyle w:val="Geenafstand"/>
                  <w:jc w:val="center"/>
                  <w:rPr>
                    <w:color w:val="FFFFFF" w:themeColor="background1"/>
                    <w:sz w:val="32"/>
                    <w:szCs w:val="32"/>
                  </w:rPr>
                </w:pPr>
                <w:sdt>
                  <w:sdtPr>
                    <w:rPr>
                      <w:color w:val="FFFFFF" w:themeColor="background1"/>
                      <w:sz w:val="32"/>
                      <w:szCs w:val="32"/>
                    </w:rPr>
                    <w:alias w:val="Datum"/>
                    <w:id w:val="541102334"/>
                    <w:placeholder>
                      <w:docPart w:val="41DFB673685F45399D1A0BD6D1472174"/>
                    </w:placeholder>
                    <w:dataBinding w:prefixMappings="xmlns:ns0='http://schemas.microsoft.com/office/2006/coverPageProps'" w:xpath="/ns0:CoverPageProperties[1]/ns0:PublishDate[1]" w:storeItemID="{55AF091B-3C7A-41E3-B477-F2FDAA23CFDA}"/>
                    <w:date w:fullDate="2016-04-14T00:00:00Z">
                      <w:dateFormat w:val="M/d/yyyy"/>
                      <w:lid w:val="en-US"/>
                      <w:storeMappedDataAs w:val="dateTime"/>
                      <w:calendar w:val="gregorian"/>
                    </w:date>
                  </w:sdtPr>
                  <w:sdtEndPr/>
                  <w:sdtContent>
                    <w:r w:rsidR="00EC00EE">
                      <w:rPr>
                        <w:color w:val="FFFFFF" w:themeColor="background1"/>
                        <w:sz w:val="32"/>
                        <w:szCs w:val="32"/>
                        <w:lang w:val="en-US"/>
                      </w:rPr>
                      <w:t>4/14/2016</w:t>
                    </w:r>
                  </w:sdtContent>
                </w:sdt>
              </w:p>
            </w:tc>
            <w:tc>
              <w:tcPr>
                <w:tcW w:w="4000" w:type="pct"/>
                <w:tcBorders>
                  <w:top w:val="nil"/>
                  <w:bottom w:val="nil"/>
                  <w:right w:val="nil"/>
                </w:tcBorders>
                <w:shd w:val="clear" w:color="auto" w:fill="94B6D2" w:themeFill="accent1"/>
                <w:tcMar>
                  <w:left w:w="216" w:type="dxa"/>
                </w:tcMar>
                <w:vAlign w:val="center"/>
              </w:tcPr>
              <w:p w:rsidR="001C4665" w:rsidRDefault="00456879" w:rsidP="00EC00EE">
                <w:pPr>
                  <w:pStyle w:val="Geenafstand"/>
                  <w:rPr>
                    <w:color w:val="FFFFFF" w:themeColor="background1"/>
                    <w:sz w:val="40"/>
                    <w:szCs w:val="40"/>
                  </w:rPr>
                </w:pPr>
                <w:sdt>
                  <w:sdtPr>
                    <w:rPr>
                      <w:color w:val="FFFFFF" w:themeColor="background1"/>
                      <w:sz w:val="40"/>
                      <w:szCs w:val="40"/>
                    </w:rPr>
                    <w:alias w:val="Ondertitel"/>
                    <w:id w:val="541102329"/>
                    <w:placeholder>
                      <w:docPart w:val="46C1AECA06BA4590B26B580F89C2387D"/>
                    </w:placeholder>
                    <w:dataBinding w:prefixMappings="xmlns:ns0='http://schemas.openxmlformats.org/package/2006/metadata/core-properties' xmlns:ns1='http://purl.org/dc/elements/1.1/'" w:xpath="/ns0:coreProperties[1]/ns1:subject[1]" w:storeItemID="{6C3C8BC8-F283-45AE-878A-BAB7291924A1}"/>
                    <w:text/>
                  </w:sdtPr>
                  <w:sdtEndPr/>
                  <w:sdtContent>
                    <w:r w:rsidR="00EC00EE">
                      <w:rPr>
                        <w:color w:val="FFFFFF" w:themeColor="background1"/>
                        <w:sz w:val="40"/>
                        <w:szCs w:val="40"/>
                      </w:rPr>
                      <w:t>Team Analytics</w:t>
                    </w:r>
                  </w:sdtContent>
                </w:sdt>
              </w:p>
            </w:tc>
          </w:tr>
          <w:tr w:rsidR="001C4665">
            <w:trPr>
              <w:jc w:val="center"/>
            </w:trPr>
            <w:tc>
              <w:tcPr>
                <w:tcW w:w="1450" w:type="pct"/>
                <w:tcBorders>
                  <w:top w:val="nil"/>
                  <w:left w:val="nil"/>
                  <w:bottom w:val="nil"/>
                  <w:right w:val="nil"/>
                </w:tcBorders>
                <w:shd w:val="clear" w:color="auto" w:fill="auto"/>
                <w:vAlign w:val="center"/>
              </w:tcPr>
              <w:p w:rsidR="001C4665" w:rsidRDefault="001C4665">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1C4665" w:rsidRDefault="00EC00EE">
                <w:pPr>
                  <w:pStyle w:val="Geenafstand"/>
                  <w:spacing w:line="360" w:lineRule="auto"/>
                  <w:rPr>
                    <w:sz w:val="26"/>
                    <w:szCs w:val="26"/>
                  </w:rPr>
                </w:pPr>
                <w:r>
                  <w:rPr>
                    <w:rFonts w:asciiTheme="majorHAnsi" w:eastAsiaTheme="majorEastAsia" w:hAnsiTheme="majorHAnsi" w:cstheme="majorBidi"/>
                    <w:sz w:val="26"/>
                    <w:szCs w:val="26"/>
                  </w:rPr>
                  <w:t xml:space="preserve">Documentatie van de website Team Analytics </w:t>
                </w:r>
                <w:r w:rsidR="00102190">
                  <w:rPr>
                    <w:sz w:val="26"/>
                    <w:szCs w:val="26"/>
                  </w:rPr>
                  <w:t xml:space="preserve">  </w:t>
                </w: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1C4665" w:rsidRPr="00EC00EE" w:rsidRDefault="00EC00EE" w:rsidP="00EC00EE">
                <w:pPr>
                  <w:pStyle w:val="Geenafstand"/>
                  <w:spacing w:line="360" w:lineRule="auto"/>
                  <w:rPr>
                    <w:sz w:val="26"/>
                    <w:szCs w:val="26"/>
                  </w:rPr>
                </w:pPr>
                <w:r>
                  <w:rPr>
                    <w:sz w:val="26"/>
                    <w:szCs w:val="26"/>
                  </w:rPr>
                  <w:lastRenderedPageBreak/>
                  <w:t>Door Wouter Roozeleer</w:t>
                </w:r>
              </w:p>
            </w:tc>
          </w:tr>
        </w:tbl>
        <w:p w:rsidR="001C4665" w:rsidRDefault="00456879">
          <w:pPr>
            <w:spacing w:after="200" w:line="276" w:lineRule="auto"/>
          </w:pPr>
        </w:p>
      </w:sdtContent>
    </w:sdt>
    <w:p w:rsidR="001C4665" w:rsidRDefault="00456879">
      <w:pPr>
        <w:pStyle w:val="Titel"/>
      </w:pPr>
      <w:sdt>
        <w:sdtPr>
          <w:alias w:val="Titel"/>
          <w:id w:val="-1055697181"/>
          <w:placeholder>
            <w:docPart w:val="6992C881377E4BD28CBA878F86301856"/>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p w:rsidR="001C4665" w:rsidRDefault="001C4665">
      <w:pPr>
        <w:pStyle w:val="Titel"/>
        <w:rPr>
          <w:rFonts w:asciiTheme="majorHAnsi" w:eastAsiaTheme="majorEastAsia" w:hAnsiTheme="majorHAnsi" w:cstheme="majorBidi"/>
          <w:b/>
          <w:bCs/>
          <w:caps/>
          <w:color w:val="DD8047" w:themeColor="accent2"/>
          <w:spacing w:val="50"/>
          <w:sz w:val="24"/>
          <w:szCs w:val="22"/>
        </w:rPr>
      </w:pPr>
    </w:p>
    <w:sdt>
      <w:sdtPr>
        <w:id w:val="219697527"/>
        <w:placeholder>
          <w:docPart w:val="181EFEE9DEE1473AA77F994BBDA34E0F"/>
        </w:placeholder>
        <w:dataBinding w:prefixMappings="xmlns:ns0='http://schemas.openxmlformats.org/package/2006/metadata/core-properties' xmlns:ns1='http://purl.org/dc/elements/1.1/'" w:xpath="/ns0:coreProperties[1]/ns1:subject[1]" w:storeItemID="{6C3C8BC8-F283-45AE-878A-BAB7291924A1}"/>
        <w:text/>
      </w:sdtPr>
      <w:sdtEndPr/>
      <w:sdtContent>
        <w:p w:rsidR="001C4665" w:rsidRDefault="00EC00EE">
          <w:pPr>
            <w:pStyle w:val="Ondertitel"/>
          </w:pPr>
          <w:r>
            <w:rPr>
              <w:lang w:val="nl-BE"/>
            </w:rPr>
            <w:t>Team Analytics</w:t>
          </w:r>
        </w:p>
      </w:sdtContent>
    </w:sdt>
    <w:sdt>
      <w:sdtPr>
        <w:rPr>
          <w:rFonts w:asciiTheme="minorHAnsi" w:eastAsiaTheme="minorHAnsi" w:hAnsiTheme="minorHAnsi" w:cs="Times New Roman"/>
          <w:color w:val="auto"/>
          <w:kern w:val="24"/>
          <w:sz w:val="23"/>
          <w:szCs w:val="20"/>
          <w14:ligatures w14:val="standardContextual"/>
        </w:rPr>
        <w:id w:val="-2147353402"/>
        <w:docPartObj>
          <w:docPartGallery w:val="Table of Contents"/>
          <w:docPartUnique/>
        </w:docPartObj>
      </w:sdtPr>
      <w:sdtEndPr>
        <w:rPr>
          <w:b/>
          <w:bCs/>
        </w:rPr>
      </w:sdtEndPr>
      <w:sdtContent>
        <w:p w:rsidR="00262830" w:rsidRDefault="00262830">
          <w:pPr>
            <w:pStyle w:val="Kopvaninhoudsopgave"/>
          </w:pPr>
          <w:r>
            <w:t>Inhoud</w:t>
          </w:r>
        </w:p>
        <w:p w:rsidR="00AD1E5A" w:rsidRDefault="00262830">
          <w:pPr>
            <w:pStyle w:val="Inhopg1"/>
            <w:rPr>
              <w:rFonts w:eastAsiaTheme="minorEastAsia" w:cstheme="minorBidi"/>
              <w:b w:val="0"/>
              <w:caps w:val="0"/>
              <w:color w:val="auto"/>
              <w:kern w:val="0"/>
              <w:sz w:val="22"/>
              <w:szCs w:val="22"/>
              <w:lang w:val="nl-BE" w:eastAsia="nl-BE"/>
              <w14:ligatures w14:val="none"/>
            </w:rPr>
          </w:pPr>
          <w:r>
            <w:fldChar w:fldCharType="begin"/>
          </w:r>
          <w:r>
            <w:instrText xml:space="preserve"> TOC \o "1-3" \h \z \u </w:instrText>
          </w:r>
          <w:r>
            <w:fldChar w:fldCharType="separate"/>
          </w:r>
          <w:hyperlink w:anchor="_Toc453507317" w:history="1">
            <w:r w:rsidR="00AD1E5A" w:rsidRPr="0066769C">
              <w:rPr>
                <w:rStyle w:val="Hyperlink"/>
              </w:rPr>
              <w:t>Korte beschrijving</w:t>
            </w:r>
            <w:r w:rsidR="00AD1E5A">
              <w:rPr>
                <w:webHidden/>
              </w:rPr>
              <w:tab/>
            </w:r>
            <w:r w:rsidR="00AD1E5A">
              <w:rPr>
                <w:webHidden/>
              </w:rPr>
              <w:fldChar w:fldCharType="begin"/>
            </w:r>
            <w:r w:rsidR="00AD1E5A">
              <w:rPr>
                <w:webHidden/>
              </w:rPr>
              <w:instrText xml:space="preserve"> PAGEREF _Toc453507317 \h </w:instrText>
            </w:r>
            <w:r w:rsidR="00AD1E5A">
              <w:rPr>
                <w:webHidden/>
              </w:rPr>
            </w:r>
            <w:r w:rsidR="00AD1E5A">
              <w:rPr>
                <w:webHidden/>
              </w:rPr>
              <w:fldChar w:fldCharType="separate"/>
            </w:r>
            <w:r w:rsidR="00AD1E5A">
              <w:rPr>
                <w:webHidden/>
              </w:rPr>
              <w:t>2</w:t>
            </w:r>
            <w:r w:rsidR="00AD1E5A">
              <w:rPr>
                <w:webHidden/>
              </w:rPr>
              <w:fldChar w:fldCharType="end"/>
            </w:r>
          </w:hyperlink>
        </w:p>
        <w:p w:rsidR="00AD1E5A" w:rsidRDefault="00AD1E5A">
          <w:pPr>
            <w:pStyle w:val="Inhopg1"/>
            <w:rPr>
              <w:rFonts w:eastAsiaTheme="minorEastAsia" w:cstheme="minorBidi"/>
              <w:b w:val="0"/>
              <w:caps w:val="0"/>
              <w:color w:val="auto"/>
              <w:kern w:val="0"/>
              <w:sz w:val="22"/>
              <w:szCs w:val="22"/>
              <w:lang w:val="nl-BE" w:eastAsia="nl-BE"/>
              <w14:ligatures w14:val="none"/>
            </w:rPr>
          </w:pPr>
          <w:hyperlink w:anchor="_Toc453507318" w:history="1">
            <w:r w:rsidRPr="0066769C">
              <w:rPr>
                <w:rStyle w:val="Hyperlink"/>
              </w:rPr>
              <w:t>User Stories</w:t>
            </w:r>
            <w:r>
              <w:rPr>
                <w:webHidden/>
              </w:rPr>
              <w:tab/>
            </w:r>
            <w:r>
              <w:rPr>
                <w:webHidden/>
              </w:rPr>
              <w:fldChar w:fldCharType="begin"/>
            </w:r>
            <w:r>
              <w:rPr>
                <w:webHidden/>
              </w:rPr>
              <w:instrText xml:space="preserve"> PAGEREF _Toc453507318 \h </w:instrText>
            </w:r>
            <w:r>
              <w:rPr>
                <w:webHidden/>
              </w:rPr>
            </w:r>
            <w:r>
              <w:rPr>
                <w:webHidden/>
              </w:rPr>
              <w:fldChar w:fldCharType="separate"/>
            </w:r>
            <w:r>
              <w:rPr>
                <w:webHidden/>
              </w:rPr>
              <w:t>3</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19" w:history="1">
            <w:r w:rsidRPr="0066769C">
              <w:rPr>
                <w:rStyle w:val="Hyperlink"/>
              </w:rPr>
              <w:t>Docent</w:t>
            </w:r>
            <w:r>
              <w:rPr>
                <w:webHidden/>
              </w:rPr>
              <w:tab/>
            </w:r>
            <w:r>
              <w:rPr>
                <w:webHidden/>
              </w:rPr>
              <w:fldChar w:fldCharType="begin"/>
            </w:r>
            <w:r>
              <w:rPr>
                <w:webHidden/>
              </w:rPr>
              <w:instrText xml:space="preserve"> PAGEREF _Toc453507319 \h </w:instrText>
            </w:r>
            <w:r>
              <w:rPr>
                <w:webHidden/>
              </w:rPr>
            </w:r>
            <w:r>
              <w:rPr>
                <w:webHidden/>
              </w:rPr>
              <w:fldChar w:fldCharType="separate"/>
            </w:r>
            <w:r>
              <w:rPr>
                <w:webHidden/>
              </w:rPr>
              <w:t>3</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0" w:history="1">
            <w:r w:rsidRPr="0066769C">
              <w:rPr>
                <w:rStyle w:val="Hyperlink"/>
              </w:rPr>
              <w:t>Student</w:t>
            </w:r>
            <w:r>
              <w:rPr>
                <w:webHidden/>
              </w:rPr>
              <w:tab/>
            </w:r>
            <w:r>
              <w:rPr>
                <w:webHidden/>
              </w:rPr>
              <w:fldChar w:fldCharType="begin"/>
            </w:r>
            <w:r>
              <w:rPr>
                <w:webHidden/>
              </w:rPr>
              <w:instrText xml:space="preserve"> PAGEREF _Toc453507320 \h </w:instrText>
            </w:r>
            <w:r>
              <w:rPr>
                <w:webHidden/>
              </w:rPr>
            </w:r>
            <w:r>
              <w:rPr>
                <w:webHidden/>
              </w:rPr>
              <w:fldChar w:fldCharType="separate"/>
            </w:r>
            <w:r>
              <w:rPr>
                <w:webHidden/>
              </w:rPr>
              <w:t>3</w:t>
            </w:r>
            <w:r>
              <w:rPr>
                <w:webHidden/>
              </w:rPr>
              <w:fldChar w:fldCharType="end"/>
            </w:r>
          </w:hyperlink>
        </w:p>
        <w:p w:rsidR="00AD1E5A" w:rsidRDefault="00AD1E5A">
          <w:pPr>
            <w:pStyle w:val="Inhopg1"/>
            <w:rPr>
              <w:rFonts w:eastAsiaTheme="minorEastAsia" w:cstheme="minorBidi"/>
              <w:b w:val="0"/>
              <w:caps w:val="0"/>
              <w:color w:val="auto"/>
              <w:kern w:val="0"/>
              <w:sz w:val="22"/>
              <w:szCs w:val="22"/>
              <w:lang w:val="nl-BE" w:eastAsia="nl-BE"/>
              <w14:ligatures w14:val="none"/>
            </w:rPr>
          </w:pPr>
          <w:hyperlink w:anchor="_Toc453507321" w:history="1">
            <w:r w:rsidRPr="0066769C">
              <w:rPr>
                <w:rStyle w:val="Hyperlink"/>
              </w:rPr>
              <w:t>Server opzetten en bewerken</w:t>
            </w:r>
            <w:r>
              <w:rPr>
                <w:webHidden/>
              </w:rPr>
              <w:tab/>
            </w:r>
            <w:r>
              <w:rPr>
                <w:webHidden/>
              </w:rPr>
              <w:fldChar w:fldCharType="begin"/>
            </w:r>
            <w:r>
              <w:rPr>
                <w:webHidden/>
              </w:rPr>
              <w:instrText xml:space="preserve"> PAGEREF _Toc453507321 \h </w:instrText>
            </w:r>
            <w:r>
              <w:rPr>
                <w:webHidden/>
              </w:rPr>
            </w:r>
            <w:r>
              <w:rPr>
                <w:webHidden/>
              </w:rPr>
              <w:fldChar w:fldCharType="separate"/>
            </w:r>
            <w:r>
              <w:rPr>
                <w:webHidden/>
              </w:rPr>
              <w:t>4</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2" w:history="1">
            <w:r w:rsidRPr="0066769C">
              <w:rPr>
                <w:rStyle w:val="Hyperlink"/>
              </w:rPr>
              <w:t>Intro</w:t>
            </w:r>
            <w:r>
              <w:rPr>
                <w:webHidden/>
              </w:rPr>
              <w:tab/>
            </w:r>
            <w:r>
              <w:rPr>
                <w:webHidden/>
              </w:rPr>
              <w:fldChar w:fldCharType="begin"/>
            </w:r>
            <w:r>
              <w:rPr>
                <w:webHidden/>
              </w:rPr>
              <w:instrText xml:space="preserve"> PAGEREF _Toc453507322 \h </w:instrText>
            </w:r>
            <w:r>
              <w:rPr>
                <w:webHidden/>
              </w:rPr>
            </w:r>
            <w:r>
              <w:rPr>
                <w:webHidden/>
              </w:rPr>
              <w:fldChar w:fldCharType="separate"/>
            </w:r>
            <w:r>
              <w:rPr>
                <w:webHidden/>
              </w:rPr>
              <w:t>4</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3" w:history="1">
            <w:r w:rsidRPr="0066769C">
              <w:rPr>
                <w:rStyle w:val="Hyperlink"/>
              </w:rPr>
              <w:t>Server opzetten</w:t>
            </w:r>
            <w:r>
              <w:rPr>
                <w:webHidden/>
              </w:rPr>
              <w:tab/>
            </w:r>
            <w:r>
              <w:rPr>
                <w:webHidden/>
              </w:rPr>
              <w:fldChar w:fldCharType="begin"/>
            </w:r>
            <w:r>
              <w:rPr>
                <w:webHidden/>
              </w:rPr>
              <w:instrText xml:space="preserve"> PAGEREF _Toc453507323 \h </w:instrText>
            </w:r>
            <w:r>
              <w:rPr>
                <w:webHidden/>
              </w:rPr>
            </w:r>
            <w:r>
              <w:rPr>
                <w:webHidden/>
              </w:rPr>
              <w:fldChar w:fldCharType="separate"/>
            </w:r>
            <w:r>
              <w:rPr>
                <w:webHidden/>
              </w:rPr>
              <w:t>4</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4" w:history="1">
            <w:r w:rsidRPr="0066769C">
              <w:rPr>
                <w:rStyle w:val="Hyperlink"/>
              </w:rPr>
              <w:t>MySQL, Apache 2 en PHP 5.0 installeren</w:t>
            </w:r>
            <w:r>
              <w:rPr>
                <w:webHidden/>
              </w:rPr>
              <w:tab/>
            </w:r>
            <w:r>
              <w:rPr>
                <w:webHidden/>
              </w:rPr>
              <w:fldChar w:fldCharType="begin"/>
            </w:r>
            <w:r>
              <w:rPr>
                <w:webHidden/>
              </w:rPr>
              <w:instrText xml:space="preserve"> PAGEREF _Toc453507324 \h </w:instrText>
            </w:r>
            <w:r>
              <w:rPr>
                <w:webHidden/>
              </w:rPr>
            </w:r>
            <w:r>
              <w:rPr>
                <w:webHidden/>
              </w:rPr>
              <w:fldChar w:fldCharType="separate"/>
            </w:r>
            <w:r>
              <w:rPr>
                <w:webHidden/>
              </w:rPr>
              <w:t>4</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5" w:history="1">
            <w:r w:rsidRPr="0066769C">
              <w:rPr>
                <w:rStyle w:val="Hyperlink"/>
              </w:rPr>
              <w:t>MySQL-database bewerken</w:t>
            </w:r>
            <w:r>
              <w:rPr>
                <w:webHidden/>
              </w:rPr>
              <w:tab/>
            </w:r>
            <w:r>
              <w:rPr>
                <w:webHidden/>
              </w:rPr>
              <w:fldChar w:fldCharType="begin"/>
            </w:r>
            <w:r>
              <w:rPr>
                <w:webHidden/>
              </w:rPr>
              <w:instrText xml:space="preserve"> PAGEREF _Toc453507325 \h </w:instrText>
            </w:r>
            <w:r>
              <w:rPr>
                <w:webHidden/>
              </w:rPr>
            </w:r>
            <w:r>
              <w:rPr>
                <w:webHidden/>
              </w:rPr>
              <w:fldChar w:fldCharType="separate"/>
            </w:r>
            <w:r>
              <w:rPr>
                <w:webHidden/>
              </w:rPr>
              <w:t>4</w:t>
            </w:r>
            <w:r>
              <w:rPr>
                <w:webHidden/>
              </w:rPr>
              <w:fldChar w:fldCharType="end"/>
            </w:r>
          </w:hyperlink>
        </w:p>
        <w:p w:rsidR="00AD1E5A" w:rsidRDefault="00AD1E5A">
          <w:pPr>
            <w:pStyle w:val="Inhopg1"/>
            <w:rPr>
              <w:rFonts w:eastAsiaTheme="minorEastAsia" w:cstheme="minorBidi"/>
              <w:b w:val="0"/>
              <w:caps w:val="0"/>
              <w:color w:val="auto"/>
              <w:kern w:val="0"/>
              <w:sz w:val="22"/>
              <w:szCs w:val="22"/>
              <w:lang w:val="nl-BE" w:eastAsia="nl-BE"/>
              <w14:ligatures w14:val="none"/>
            </w:rPr>
          </w:pPr>
          <w:hyperlink w:anchor="_Toc453507326" w:history="1">
            <w:r w:rsidRPr="0066769C">
              <w:rPr>
                <w:rStyle w:val="Hyperlink"/>
              </w:rPr>
              <w:t>Front-end</w:t>
            </w:r>
            <w:r>
              <w:rPr>
                <w:webHidden/>
              </w:rPr>
              <w:tab/>
            </w:r>
            <w:r>
              <w:rPr>
                <w:webHidden/>
              </w:rPr>
              <w:fldChar w:fldCharType="begin"/>
            </w:r>
            <w:r>
              <w:rPr>
                <w:webHidden/>
              </w:rPr>
              <w:instrText xml:space="preserve"> PAGEREF _Toc453507326 \h </w:instrText>
            </w:r>
            <w:r>
              <w:rPr>
                <w:webHidden/>
              </w:rPr>
            </w:r>
            <w:r>
              <w:rPr>
                <w:webHidden/>
              </w:rPr>
              <w:fldChar w:fldCharType="separate"/>
            </w:r>
            <w:r>
              <w:rPr>
                <w:webHidden/>
              </w:rPr>
              <w:t>5</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7" w:history="1">
            <w:r w:rsidRPr="0066769C">
              <w:rPr>
                <w:rStyle w:val="Hyperlink"/>
              </w:rPr>
              <w:t>Material framework</w:t>
            </w:r>
            <w:r>
              <w:rPr>
                <w:webHidden/>
              </w:rPr>
              <w:tab/>
            </w:r>
            <w:r>
              <w:rPr>
                <w:webHidden/>
              </w:rPr>
              <w:fldChar w:fldCharType="begin"/>
            </w:r>
            <w:r>
              <w:rPr>
                <w:webHidden/>
              </w:rPr>
              <w:instrText xml:space="preserve"> PAGEREF _Toc453507327 \h </w:instrText>
            </w:r>
            <w:r>
              <w:rPr>
                <w:webHidden/>
              </w:rPr>
            </w:r>
            <w:r>
              <w:rPr>
                <w:webHidden/>
              </w:rPr>
              <w:fldChar w:fldCharType="separate"/>
            </w:r>
            <w:r>
              <w:rPr>
                <w:webHidden/>
              </w:rPr>
              <w:t>5</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28" w:history="1">
            <w:r w:rsidRPr="0066769C">
              <w:rPr>
                <w:rStyle w:val="Hyperlink"/>
              </w:rPr>
              <w:t>Jquery</w:t>
            </w:r>
            <w:r>
              <w:rPr>
                <w:webHidden/>
              </w:rPr>
              <w:tab/>
            </w:r>
            <w:r>
              <w:rPr>
                <w:webHidden/>
              </w:rPr>
              <w:fldChar w:fldCharType="begin"/>
            </w:r>
            <w:r>
              <w:rPr>
                <w:webHidden/>
              </w:rPr>
              <w:instrText xml:space="preserve"> PAGEREF _Toc453507328 \h </w:instrText>
            </w:r>
            <w:r>
              <w:rPr>
                <w:webHidden/>
              </w:rPr>
            </w:r>
            <w:r>
              <w:rPr>
                <w:webHidden/>
              </w:rPr>
              <w:fldChar w:fldCharType="separate"/>
            </w:r>
            <w:r>
              <w:rPr>
                <w:webHidden/>
              </w:rPr>
              <w:t>5</w:t>
            </w:r>
            <w:r>
              <w:rPr>
                <w:webHidden/>
              </w:rPr>
              <w:fldChar w:fldCharType="end"/>
            </w:r>
          </w:hyperlink>
        </w:p>
        <w:p w:rsidR="00AD1E5A" w:rsidRDefault="00AD1E5A">
          <w:pPr>
            <w:pStyle w:val="Inhopg1"/>
            <w:rPr>
              <w:rFonts w:eastAsiaTheme="minorEastAsia" w:cstheme="minorBidi"/>
              <w:b w:val="0"/>
              <w:caps w:val="0"/>
              <w:color w:val="auto"/>
              <w:kern w:val="0"/>
              <w:sz w:val="22"/>
              <w:szCs w:val="22"/>
              <w:lang w:val="nl-BE" w:eastAsia="nl-BE"/>
              <w14:ligatures w14:val="none"/>
            </w:rPr>
          </w:pPr>
          <w:hyperlink w:anchor="_Toc453507329" w:history="1">
            <w:r w:rsidRPr="0066769C">
              <w:rPr>
                <w:rStyle w:val="Hyperlink"/>
              </w:rPr>
              <w:t>Back-end</w:t>
            </w:r>
            <w:r>
              <w:rPr>
                <w:webHidden/>
              </w:rPr>
              <w:tab/>
            </w:r>
            <w:r>
              <w:rPr>
                <w:webHidden/>
              </w:rPr>
              <w:fldChar w:fldCharType="begin"/>
            </w:r>
            <w:r>
              <w:rPr>
                <w:webHidden/>
              </w:rPr>
              <w:instrText xml:space="preserve"> PAGEREF _Toc453507329 \h </w:instrText>
            </w:r>
            <w:r>
              <w:rPr>
                <w:webHidden/>
              </w:rPr>
            </w:r>
            <w:r>
              <w:rPr>
                <w:webHidden/>
              </w:rPr>
              <w:fldChar w:fldCharType="separate"/>
            </w:r>
            <w:r>
              <w:rPr>
                <w:webHidden/>
              </w:rPr>
              <w:t>5</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30" w:history="1">
            <w:r w:rsidRPr="0066769C">
              <w:rPr>
                <w:rStyle w:val="Hyperlink"/>
              </w:rPr>
              <w:t>PHP versus Python</w:t>
            </w:r>
            <w:r>
              <w:rPr>
                <w:webHidden/>
              </w:rPr>
              <w:tab/>
            </w:r>
            <w:r>
              <w:rPr>
                <w:webHidden/>
              </w:rPr>
              <w:fldChar w:fldCharType="begin"/>
            </w:r>
            <w:r>
              <w:rPr>
                <w:webHidden/>
              </w:rPr>
              <w:instrText xml:space="preserve"> PAGEREF _Toc453507330 \h </w:instrText>
            </w:r>
            <w:r>
              <w:rPr>
                <w:webHidden/>
              </w:rPr>
            </w:r>
            <w:r>
              <w:rPr>
                <w:webHidden/>
              </w:rPr>
              <w:fldChar w:fldCharType="separate"/>
            </w:r>
            <w:r>
              <w:rPr>
                <w:webHidden/>
              </w:rPr>
              <w:t>5</w:t>
            </w:r>
            <w:r>
              <w:rPr>
                <w:webHidden/>
              </w:rPr>
              <w:fldChar w:fldCharType="end"/>
            </w:r>
          </w:hyperlink>
        </w:p>
        <w:p w:rsidR="00AD1E5A" w:rsidRDefault="00AD1E5A">
          <w:pPr>
            <w:pStyle w:val="Inhopg1"/>
            <w:rPr>
              <w:rFonts w:eastAsiaTheme="minorEastAsia" w:cstheme="minorBidi"/>
              <w:b w:val="0"/>
              <w:caps w:val="0"/>
              <w:color w:val="auto"/>
              <w:kern w:val="0"/>
              <w:sz w:val="22"/>
              <w:szCs w:val="22"/>
              <w:lang w:val="nl-BE" w:eastAsia="nl-BE"/>
              <w14:ligatures w14:val="none"/>
            </w:rPr>
          </w:pPr>
          <w:hyperlink w:anchor="_Toc453507331" w:history="1">
            <w:r w:rsidRPr="0066769C">
              <w:rPr>
                <w:rStyle w:val="Hyperlink"/>
              </w:rPr>
              <w:t>Hoe ben ik te werk gegaan</w:t>
            </w:r>
            <w:r>
              <w:rPr>
                <w:webHidden/>
              </w:rPr>
              <w:tab/>
            </w:r>
            <w:r>
              <w:rPr>
                <w:webHidden/>
              </w:rPr>
              <w:fldChar w:fldCharType="begin"/>
            </w:r>
            <w:r>
              <w:rPr>
                <w:webHidden/>
              </w:rPr>
              <w:instrText xml:space="preserve"> PAGEREF _Toc453507331 \h </w:instrText>
            </w:r>
            <w:r>
              <w:rPr>
                <w:webHidden/>
              </w:rPr>
            </w:r>
            <w:r>
              <w:rPr>
                <w:webHidden/>
              </w:rPr>
              <w:fldChar w:fldCharType="separate"/>
            </w:r>
            <w:r>
              <w:rPr>
                <w:webHidden/>
              </w:rPr>
              <w:t>6</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32" w:history="1">
            <w:r w:rsidRPr="0066769C">
              <w:rPr>
                <w:rStyle w:val="Hyperlink"/>
              </w:rPr>
              <w:t>Start</w:t>
            </w:r>
            <w:r>
              <w:rPr>
                <w:webHidden/>
              </w:rPr>
              <w:tab/>
            </w:r>
            <w:r>
              <w:rPr>
                <w:webHidden/>
              </w:rPr>
              <w:fldChar w:fldCharType="begin"/>
            </w:r>
            <w:r>
              <w:rPr>
                <w:webHidden/>
              </w:rPr>
              <w:instrText xml:space="preserve"> PAGEREF _Toc453507332 \h </w:instrText>
            </w:r>
            <w:r>
              <w:rPr>
                <w:webHidden/>
              </w:rPr>
            </w:r>
            <w:r>
              <w:rPr>
                <w:webHidden/>
              </w:rPr>
              <w:fldChar w:fldCharType="separate"/>
            </w:r>
            <w:r>
              <w:rPr>
                <w:webHidden/>
              </w:rPr>
              <w:t>6</w:t>
            </w:r>
            <w:r>
              <w:rPr>
                <w:webHidden/>
              </w:rPr>
              <w:fldChar w:fldCharType="end"/>
            </w:r>
          </w:hyperlink>
        </w:p>
        <w:p w:rsidR="00AD1E5A" w:rsidRDefault="00AD1E5A">
          <w:pPr>
            <w:pStyle w:val="Inhopg2"/>
            <w:rPr>
              <w:rFonts w:eastAsiaTheme="minorEastAsia" w:cstheme="minorBidi"/>
              <w:kern w:val="0"/>
              <w:sz w:val="22"/>
              <w:szCs w:val="22"/>
              <w:lang w:val="nl-BE" w:eastAsia="nl-BE"/>
              <w14:ligatures w14:val="none"/>
            </w:rPr>
          </w:pPr>
          <w:hyperlink w:anchor="_Toc453507333" w:history="1">
            <w:r w:rsidRPr="0066769C">
              <w:rPr>
                <w:rStyle w:val="Hyperlink"/>
              </w:rPr>
              <w:t>Uitwerken</w:t>
            </w:r>
            <w:r>
              <w:rPr>
                <w:webHidden/>
              </w:rPr>
              <w:tab/>
            </w:r>
            <w:r>
              <w:rPr>
                <w:webHidden/>
              </w:rPr>
              <w:fldChar w:fldCharType="begin"/>
            </w:r>
            <w:r>
              <w:rPr>
                <w:webHidden/>
              </w:rPr>
              <w:instrText xml:space="preserve"> PAGEREF _Toc453507333 \h </w:instrText>
            </w:r>
            <w:r>
              <w:rPr>
                <w:webHidden/>
              </w:rPr>
            </w:r>
            <w:r>
              <w:rPr>
                <w:webHidden/>
              </w:rPr>
              <w:fldChar w:fldCharType="separate"/>
            </w:r>
            <w:r>
              <w:rPr>
                <w:webHidden/>
              </w:rPr>
              <w:t>6</w:t>
            </w:r>
            <w:r>
              <w:rPr>
                <w:webHidden/>
              </w:rPr>
              <w:fldChar w:fldCharType="end"/>
            </w:r>
          </w:hyperlink>
        </w:p>
        <w:p w:rsidR="00AD1E5A" w:rsidRDefault="00AD1E5A">
          <w:pPr>
            <w:pStyle w:val="Inhopg3"/>
            <w:rPr>
              <w:rFonts w:eastAsiaTheme="minorEastAsia" w:cstheme="minorBidi"/>
              <w:kern w:val="0"/>
              <w:sz w:val="22"/>
              <w:szCs w:val="22"/>
              <w:lang w:val="nl-BE" w:eastAsia="nl-BE"/>
              <w14:ligatures w14:val="none"/>
            </w:rPr>
          </w:pPr>
          <w:hyperlink w:anchor="_Toc453507334" w:history="1">
            <w:r w:rsidRPr="0066769C">
              <w:rPr>
                <w:rStyle w:val="Hyperlink"/>
              </w:rPr>
              <w:t>Student</w:t>
            </w:r>
            <w:r>
              <w:rPr>
                <w:webHidden/>
              </w:rPr>
              <w:tab/>
            </w:r>
            <w:r>
              <w:rPr>
                <w:webHidden/>
              </w:rPr>
              <w:fldChar w:fldCharType="begin"/>
            </w:r>
            <w:r>
              <w:rPr>
                <w:webHidden/>
              </w:rPr>
              <w:instrText xml:space="preserve"> PAGEREF _Toc453507334 \h </w:instrText>
            </w:r>
            <w:r>
              <w:rPr>
                <w:webHidden/>
              </w:rPr>
            </w:r>
            <w:r>
              <w:rPr>
                <w:webHidden/>
              </w:rPr>
              <w:fldChar w:fldCharType="separate"/>
            </w:r>
            <w:r>
              <w:rPr>
                <w:webHidden/>
              </w:rPr>
              <w:t>6</w:t>
            </w:r>
            <w:r>
              <w:rPr>
                <w:webHidden/>
              </w:rPr>
              <w:fldChar w:fldCharType="end"/>
            </w:r>
          </w:hyperlink>
        </w:p>
        <w:p w:rsidR="00AD1E5A" w:rsidRDefault="00AD1E5A">
          <w:pPr>
            <w:pStyle w:val="Inhopg3"/>
            <w:rPr>
              <w:rFonts w:eastAsiaTheme="minorEastAsia" w:cstheme="minorBidi"/>
              <w:kern w:val="0"/>
              <w:sz w:val="22"/>
              <w:szCs w:val="22"/>
              <w:lang w:val="nl-BE" w:eastAsia="nl-BE"/>
              <w14:ligatures w14:val="none"/>
            </w:rPr>
          </w:pPr>
          <w:hyperlink w:anchor="_Toc453507335" w:history="1">
            <w:r w:rsidRPr="0066769C">
              <w:rPr>
                <w:rStyle w:val="Hyperlink"/>
              </w:rPr>
              <w:t>Docent</w:t>
            </w:r>
            <w:r>
              <w:rPr>
                <w:webHidden/>
              </w:rPr>
              <w:tab/>
            </w:r>
            <w:r>
              <w:rPr>
                <w:webHidden/>
              </w:rPr>
              <w:fldChar w:fldCharType="begin"/>
            </w:r>
            <w:r>
              <w:rPr>
                <w:webHidden/>
              </w:rPr>
              <w:instrText xml:space="preserve"> PAGEREF _Toc453507335 \h </w:instrText>
            </w:r>
            <w:r>
              <w:rPr>
                <w:webHidden/>
              </w:rPr>
            </w:r>
            <w:r>
              <w:rPr>
                <w:webHidden/>
              </w:rPr>
              <w:fldChar w:fldCharType="separate"/>
            </w:r>
            <w:r>
              <w:rPr>
                <w:webHidden/>
              </w:rPr>
              <w:t>6</w:t>
            </w:r>
            <w:r>
              <w:rPr>
                <w:webHidden/>
              </w:rPr>
              <w:fldChar w:fldCharType="end"/>
            </w:r>
          </w:hyperlink>
        </w:p>
        <w:p w:rsidR="00262830" w:rsidRDefault="00262830">
          <w:r>
            <w:rPr>
              <w:b/>
              <w:bCs/>
            </w:rPr>
            <w:fldChar w:fldCharType="end"/>
          </w:r>
        </w:p>
      </w:sdtContent>
    </w:sdt>
    <w:p w:rsidR="00262830" w:rsidRDefault="00262830">
      <w:pPr>
        <w:spacing w:after="200" w:line="276" w:lineRule="auto"/>
        <w:rPr>
          <w:rFonts w:asciiTheme="majorHAnsi" w:hAnsiTheme="majorHAnsi"/>
          <w:caps/>
          <w:color w:val="775F55" w:themeColor="text2"/>
          <w:sz w:val="32"/>
          <w:szCs w:val="32"/>
        </w:rPr>
      </w:pPr>
      <w:r>
        <w:br w:type="page"/>
      </w:r>
    </w:p>
    <w:p w:rsidR="002433E7" w:rsidRDefault="002433E7" w:rsidP="002433E7">
      <w:pPr>
        <w:pStyle w:val="Kop1"/>
      </w:pPr>
      <w:bookmarkStart w:id="0" w:name="_Toc453507317"/>
      <w:r>
        <w:lastRenderedPageBreak/>
        <w:t>Korte beschrijving</w:t>
      </w:r>
      <w:bookmarkEnd w:id="0"/>
    </w:p>
    <w:p w:rsidR="002433E7" w:rsidRPr="002433E7" w:rsidRDefault="002433E7" w:rsidP="002433E7">
      <w:pPr>
        <w:spacing w:before="240" w:after="240" w:line="360" w:lineRule="atLeast"/>
      </w:pPr>
      <w:r w:rsidRPr="002433E7">
        <w:t xml:space="preserve">Team Analytics is een site gecreëerd door Wouter Roozeleer, student van </w:t>
      </w:r>
      <w:proofErr w:type="spellStart"/>
      <w:r w:rsidRPr="002433E7">
        <w:t>Odisee</w:t>
      </w:r>
      <w:proofErr w:type="spellEnd"/>
      <w:r w:rsidRPr="002433E7">
        <w:t xml:space="preserve"> Hogeschool. Het doel van deze site is het vergemakkelijken van teamwork tussen studenten en teambeheer voor docenten naar studenten toe.</w:t>
      </w:r>
    </w:p>
    <w:p w:rsidR="002433E7" w:rsidRPr="002433E7" w:rsidRDefault="002433E7" w:rsidP="002433E7">
      <w:pPr>
        <w:spacing w:before="240" w:after="240" w:line="360" w:lineRule="atLeast"/>
      </w:pPr>
      <w:r w:rsidRPr="002433E7">
        <w:t>Studenten kunnen hierin:</w:t>
      </w:r>
    </w:p>
    <w:p w:rsidR="002433E7" w:rsidRPr="002433E7" w:rsidRDefault="002433E7" w:rsidP="002433E7">
      <w:pPr>
        <w:numPr>
          <w:ilvl w:val="0"/>
          <w:numId w:val="24"/>
        </w:numPr>
        <w:spacing w:before="120" w:after="120" w:line="280" w:lineRule="atLeast"/>
        <w:ind w:left="480"/>
      </w:pPr>
      <w:proofErr w:type="spellStart"/>
      <w:r w:rsidRPr="002433E7">
        <w:t>Quizen</w:t>
      </w:r>
      <w:proofErr w:type="spellEnd"/>
      <w:r w:rsidRPr="002433E7">
        <w:t xml:space="preserve"> maken om hun positie in teamwork te vinden</w:t>
      </w:r>
    </w:p>
    <w:p w:rsidR="002433E7" w:rsidRPr="002433E7" w:rsidRDefault="002433E7" w:rsidP="002433E7">
      <w:pPr>
        <w:numPr>
          <w:ilvl w:val="0"/>
          <w:numId w:val="24"/>
        </w:numPr>
        <w:spacing w:before="120" w:after="120" w:line="280" w:lineRule="atLeast"/>
        <w:ind w:left="480"/>
      </w:pPr>
      <w:r w:rsidRPr="002433E7">
        <w:t>Elkaar kunnen beoordelen op teamwork</w:t>
      </w:r>
    </w:p>
    <w:p w:rsidR="002433E7" w:rsidRPr="002433E7" w:rsidRDefault="002433E7" w:rsidP="002433E7">
      <w:pPr>
        <w:numPr>
          <w:ilvl w:val="0"/>
          <w:numId w:val="24"/>
        </w:numPr>
        <w:spacing w:before="120" w:after="120" w:line="280" w:lineRule="atLeast"/>
        <w:ind w:left="480"/>
      </w:pPr>
      <w:r w:rsidRPr="002433E7">
        <w:t>Files opladen</w:t>
      </w:r>
    </w:p>
    <w:p w:rsidR="002433E7" w:rsidRPr="002433E7" w:rsidRDefault="002433E7" w:rsidP="002433E7">
      <w:pPr>
        <w:numPr>
          <w:ilvl w:val="0"/>
          <w:numId w:val="24"/>
        </w:numPr>
        <w:spacing w:before="120" w:after="120" w:line="280" w:lineRule="atLeast"/>
        <w:ind w:left="480"/>
      </w:pPr>
      <w:r w:rsidRPr="002433E7">
        <w:t>Chatten</w:t>
      </w:r>
    </w:p>
    <w:p w:rsidR="002433E7" w:rsidRPr="002433E7" w:rsidRDefault="002433E7" w:rsidP="002433E7">
      <w:pPr>
        <w:spacing w:before="240" w:after="240" w:line="360" w:lineRule="atLeast"/>
      </w:pPr>
      <w:r w:rsidRPr="002433E7">
        <w:t>Docenten kunnen hierin:</w:t>
      </w:r>
    </w:p>
    <w:p w:rsidR="002433E7" w:rsidRPr="002433E7" w:rsidRDefault="002433E7" w:rsidP="002433E7">
      <w:pPr>
        <w:numPr>
          <w:ilvl w:val="0"/>
          <w:numId w:val="25"/>
        </w:numPr>
        <w:spacing w:before="120" w:after="120" w:line="280" w:lineRule="atLeast"/>
        <w:ind w:left="480"/>
      </w:pPr>
      <w:r w:rsidRPr="002433E7">
        <w:t>Groepen aanmaken of verwijderen</w:t>
      </w:r>
    </w:p>
    <w:p w:rsidR="002433E7" w:rsidRPr="002433E7" w:rsidRDefault="002433E7" w:rsidP="002433E7">
      <w:pPr>
        <w:numPr>
          <w:ilvl w:val="0"/>
          <w:numId w:val="25"/>
        </w:numPr>
        <w:spacing w:before="120" w:after="120" w:line="280" w:lineRule="atLeast"/>
        <w:ind w:left="480"/>
      </w:pPr>
      <w:r w:rsidRPr="002433E7">
        <w:t>Studenten toevoegen aan groepen of verwijderen</w:t>
      </w:r>
    </w:p>
    <w:p w:rsidR="002433E7" w:rsidRDefault="002433E7" w:rsidP="002433E7">
      <w:pPr>
        <w:pStyle w:val="Kop1"/>
      </w:pPr>
      <w:r>
        <w:br w:type="page"/>
      </w:r>
    </w:p>
    <w:p w:rsidR="00EC00EE" w:rsidRDefault="00EC00EE" w:rsidP="00262830">
      <w:pPr>
        <w:pStyle w:val="Kop1"/>
      </w:pPr>
      <w:bookmarkStart w:id="1" w:name="_Toc453507318"/>
      <w:r>
        <w:lastRenderedPageBreak/>
        <w:t>User Stories</w:t>
      </w:r>
      <w:bookmarkEnd w:id="1"/>
    </w:p>
    <w:p w:rsidR="00CA6E7A" w:rsidRDefault="00CA6E7A" w:rsidP="004B5739">
      <w:pPr>
        <w:pStyle w:val="Kop2"/>
      </w:pPr>
    </w:p>
    <w:p w:rsidR="00EC00EE" w:rsidRPr="00EC00EE" w:rsidRDefault="00EC00EE" w:rsidP="004B5739">
      <w:pPr>
        <w:pStyle w:val="Kop2"/>
      </w:pPr>
      <w:bookmarkStart w:id="2" w:name="_Toc453507319"/>
      <w:r>
        <w:t>Docent</w:t>
      </w:r>
      <w:bookmarkEnd w:id="2"/>
    </w:p>
    <w:p w:rsidR="00EC00EE" w:rsidRDefault="00EC00EE" w:rsidP="00EC00EE">
      <w:r>
        <w:t>Als docent</w:t>
      </w:r>
      <w:r w:rsidR="00CA6E7A">
        <w:br/>
      </w:r>
      <w:r>
        <w:t>Kan ik studenten toevoegen aan het systeem</w:t>
      </w:r>
      <w:r w:rsidR="00CA6E7A">
        <w:br/>
      </w:r>
      <w:r>
        <w:t>Zodat ik weet wie in het systeem zit</w:t>
      </w:r>
    </w:p>
    <w:p w:rsidR="00EC00EE" w:rsidRDefault="00EC00EE" w:rsidP="00EC00EE"/>
    <w:p w:rsidR="00EC00EE" w:rsidRDefault="00EC00EE" w:rsidP="00EC00EE">
      <w:r>
        <w:t xml:space="preserve">Als docent </w:t>
      </w:r>
      <w:r w:rsidR="00CA6E7A">
        <w:br/>
      </w:r>
      <w:r>
        <w:t>Kan ik studenten toevoegen in meerdere groepen</w:t>
      </w:r>
      <w:r w:rsidR="00CA6E7A">
        <w:br/>
      </w:r>
      <w:r>
        <w:t>Zodat ik in verschillende lessen verschillende groepen kan vormen met dezelfde studenten</w:t>
      </w:r>
    </w:p>
    <w:p w:rsidR="00EC00EE" w:rsidRDefault="00EC00EE" w:rsidP="00EC00EE"/>
    <w:p w:rsidR="00EC00EE" w:rsidRDefault="00EC00EE" w:rsidP="00EC00EE">
      <w:r>
        <w:t>Als docent</w:t>
      </w:r>
      <w:r w:rsidR="00CA6E7A">
        <w:br/>
      </w:r>
      <w:r>
        <w:t>Kan ik de beoordelingen van  de studenten opvolgen</w:t>
      </w:r>
      <w:r w:rsidR="00CA6E7A">
        <w:br/>
      </w:r>
      <w:r>
        <w:t>Zodat ik kan inspringen bij de groepen waar het niet goed lukt</w:t>
      </w:r>
    </w:p>
    <w:p w:rsidR="00EC00EE" w:rsidRDefault="00EC00EE" w:rsidP="00EC00EE"/>
    <w:p w:rsidR="00EC00EE" w:rsidRDefault="00EC00EE" w:rsidP="00EC00EE">
      <w:r>
        <w:t>Als docent</w:t>
      </w:r>
      <w:r w:rsidR="00CA6E7A">
        <w:br/>
      </w:r>
      <w:r>
        <w:t>kan ik de resultaten zi</w:t>
      </w:r>
      <w:r w:rsidR="00CA6E7A">
        <w:t>en van de quiz van de studenten</w:t>
      </w:r>
      <w:r w:rsidR="00CA6E7A">
        <w:br/>
      </w:r>
      <w:r>
        <w:t>zodat ik weet wie wel</w:t>
      </w:r>
      <w:r w:rsidR="004B5739">
        <w:t>ke rol kan aannemen in een team</w:t>
      </w:r>
    </w:p>
    <w:p w:rsidR="00CA6E7A" w:rsidRDefault="00CA6E7A" w:rsidP="004B5739">
      <w:pPr>
        <w:pStyle w:val="Kop2"/>
      </w:pPr>
    </w:p>
    <w:p w:rsidR="00EC00EE" w:rsidRDefault="00EC00EE" w:rsidP="004B5739">
      <w:pPr>
        <w:pStyle w:val="Kop2"/>
      </w:pPr>
      <w:bookmarkStart w:id="3" w:name="_Toc453507320"/>
      <w:r>
        <w:t>Student</w:t>
      </w:r>
      <w:bookmarkEnd w:id="3"/>
    </w:p>
    <w:p w:rsidR="00EC00EE" w:rsidRDefault="00CA6E7A" w:rsidP="00EC00EE">
      <w:r>
        <w:t>Als student</w:t>
      </w:r>
      <w:r>
        <w:br/>
      </w:r>
      <w:r w:rsidR="00EC00EE">
        <w:t>kan ik groepsgenoten beoordelen op hun prestatie</w:t>
      </w:r>
      <w:r>
        <w:br/>
      </w:r>
      <w:r w:rsidR="00EC00EE">
        <w:t>Zodat de docent weet wie wel en wie niet werkt</w:t>
      </w:r>
    </w:p>
    <w:p w:rsidR="00CA6E7A" w:rsidRDefault="00CA6E7A" w:rsidP="00EC00EE"/>
    <w:p w:rsidR="00EC00EE" w:rsidRDefault="00EC00EE" w:rsidP="00EC00EE">
      <w:r>
        <w:t xml:space="preserve">Als student </w:t>
      </w:r>
      <w:r w:rsidR="00CA6E7A">
        <w:br/>
      </w:r>
      <w:r>
        <w:t>kan ik een quiz oplossen (</w:t>
      </w:r>
      <w:proofErr w:type="spellStart"/>
      <w:r>
        <w:t>belbin</w:t>
      </w:r>
      <w:proofErr w:type="spellEnd"/>
      <w:r>
        <w:t>)</w:t>
      </w:r>
      <w:r w:rsidR="00CA6E7A">
        <w:br/>
      </w:r>
      <w:r>
        <w:t>Zodat ik weet welke rol ik speel in een team</w:t>
      </w:r>
    </w:p>
    <w:p w:rsidR="00EC00EE" w:rsidRDefault="00EC00EE" w:rsidP="00EC00EE"/>
    <w:p w:rsidR="00EC00EE" w:rsidRDefault="00EC00EE" w:rsidP="00EC00EE">
      <w:r>
        <w:t>Als s</w:t>
      </w:r>
      <w:r w:rsidR="00CA6E7A">
        <w:t>tudent</w:t>
      </w:r>
      <w:r w:rsidR="00CA6E7A">
        <w:br/>
      </w:r>
      <w:r>
        <w:t>kan ik zien in welke groep(en) ik zit</w:t>
      </w:r>
      <w:r w:rsidR="00CA6E7A">
        <w:br/>
      </w:r>
      <w:r>
        <w:t>Zodat ik kan weten met wie ik moet werken</w:t>
      </w:r>
    </w:p>
    <w:p w:rsidR="00CA6E7A" w:rsidRDefault="00CA6E7A" w:rsidP="004B5739">
      <w:pPr>
        <w:pStyle w:val="Kop1"/>
      </w:pPr>
    </w:p>
    <w:p w:rsidR="00CA6E7A" w:rsidRDefault="00CA6E7A" w:rsidP="004B5739">
      <w:pPr>
        <w:pStyle w:val="Kop1"/>
      </w:pPr>
    </w:p>
    <w:p w:rsidR="003442A6" w:rsidRPr="003442A6" w:rsidRDefault="00EC00EE" w:rsidP="003442A6">
      <w:pPr>
        <w:pStyle w:val="Kop1"/>
      </w:pPr>
      <w:bookmarkStart w:id="4" w:name="_Toc453507321"/>
      <w:r>
        <w:lastRenderedPageBreak/>
        <w:t>Server opzetten</w:t>
      </w:r>
      <w:r w:rsidR="004B5739">
        <w:t xml:space="preserve"> en bewerken</w:t>
      </w:r>
      <w:bookmarkEnd w:id="4"/>
    </w:p>
    <w:p w:rsidR="00EC00EE" w:rsidRDefault="00EC00EE" w:rsidP="00EC00EE">
      <w:pPr>
        <w:pStyle w:val="Kop2"/>
      </w:pPr>
      <w:bookmarkStart w:id="5" w:name="_Toc453507322"/>
      <w:r>
        <w:t>Intro</w:t>
      </w:r>
      <w:bookmarkEnd w:id="5"/>
    </w:p>
    <w:p w:rsidR="003442A6" w:rsidRDefault="00EC00EE" w:rsidP="00EC00EE">
      <w:r>
        <w:t xml:space="preserve">Bij dit project wou ik graag gebruik maken van een eigen server aangezien andere meestal een beperking hebben. Dit doe ik vooral omdat ik meer gericht ben naar de </w:t>
      </w:r>
      <w:proofErr w:type="spellStart"/>
      <w:r>
        <w:t>backc</w:t>
      </w:r>
      <w:proofErr w:type="spellEnd"/>
      <w:r>
        <w:t>-end in software development. De server heeft een eigen MySQL-server die ik kan bewerken met MySQL Workbench, Apache als website service en PHP5.0 om met de server te kunnen werken. Hieronder kunt u lezen hoe ik dit allemaal gedaan heb.</w:t>
      </w:r>
      <w:r w:rsidR="00262830">
        <w:t xml:space="preserve"> Hierbij is er ook een jaar lang gratis domein te krijgen dankzij namecheap.com</w:t>
      </w:r>
      <w:r w:rsidR="003442A6">
        <w:t>.</w:t>
      </w:r>
    </w:p>
    <w:p w:rsidR="00EC00EE" w:rsidRDefault="00EC00EE" w:rsidP="00EC00EE"/>
    <w:p w:rsidR="00EC00EE" w:rsidRDefault="00EC00EE" w:rsidP="00EC00EE">
      <w:pPr>
        <w:pStyle w:val="Kop2"/>
      </w:pPr>
      <w:bookmarkStart w:id="6" w:name="_Toc453507323"/>
      <w:r>
        <w:t>Server opzetten</w:t>
      </w:r>
      <w:bookmarkEnd w:id="6"/>
    </w:p>
    <w:p w:rsidR="00262830" w:rsidRDefault="00EC00EE" w:rsidP="00EC00EE">
      <w:r>
        <w:t xml:space="preserve">Ik zit al een tijdje bij de website Github.com, een website waar je opensource projecten kunt opslaan en openbaar laten zien. Rond Januari had ik gevonden dat Github een speciale aanbieding heeft voor studenten, wat een </w:t>
      </w:r>
      <w:r w:rsidR="00262830">
        <w:t xml:space="preserve">coupon bevat van 50$ voor Digital Ocean. Dus hierbij heb ik mijn account hierop aangemaakt, een </w:t>
      </w:r>
      <w:proofErr w:type="spellStart"/>
      <w:r w:rsidR="00262830">
        <w:t>Droplet</w:t>
      </w:r>
      <w:proofErr w:type="spellEnd"/>
      <w:r w:rsidR="00262830">
        <w:t xml:space="preserve"> gecreëerd (wordt uitgelegd op de site) en via </w:t>
      </w:r>
      <w:proofErr w:type="spellStart"/>
      <w:r w:rsidR="00262830">
        <w:t>PuTTY</w:t>
      </w:r>
      <w:proofErr w:type="spellEnd"/>
      <w:r w:rsidR="00262830">
        <w:t xml:space="preserve"> en SSH op de server geraakt.</w:t>
      </w:r>
    </w:p>
    <w:p w:rsidR="004B5739" w:rsidRDefault="004B5739" w:rsidP="00EC00EE"/>
    <w:p w:rsidR="00262830" w:rsidRDefault="00262830" w:rsidP="00262830">
      <w:pPr>
        <w:pStyle w:val="Kop2"/>
      </w:pPr>
      <w:bookmarkStart w:id="7" w:name="_Toc453507324"/>
      <w:r>
        <w:t>MySQL, Apache 2 en PHP 5.0 installeren</w:t>
      </w:r>
      <w:bookmarkEnd w:id="7"/>
      <w:r w:rsidR="004B5739">
        <w:t xml:space="preserve"> </w:t>
      </w:r>
    </w:p>
    <w:p w:rsidR="00262830" w:rsidRDefault="00262830" w:rsidP="00262830">
      <w:r>
        <w:t xml:space="preserve">De server die ik opzette maakte gebruik van Ubuntu. Standaard is de packet-manager hier Aptitude, dus die kunnen we aanspreken met het commando </w:t>
      </w:r>
      <w:r>
        <w:rPr>
          <w:i/>
        </w:rPr>
        <w:t>sudo apt-get</w:t>
      </w:r>
      <w:r>
        <w:t>.</w:t>
      </w:r>
    </w:p>
    <w:p w:rsidR="00262830" w:rsidRDefault="00262830" w:rsidP="00EC00EE">
      <w:r>
        <w:t xml:space="preserve">Ik heb eerst een update gedaan via </w:t>
      </w:r>
      <w:r>
        <w:rPr>
          <w:i/>
        </w:rPr>
        <w:t>apt-get update</w:t>
      </w:r>
      <w:r>
        <w:t xml:space="preserve">, dan </w:t>
      </w:r>
      <w:r>
        <w:rPr>
          <w:i/>
        </w:rPr>
        <w:t>apt-get install mysql-server</w:t>
      </w:r>
      <w:r>
        <w:t xml:space="preserve"> om de MySQL server te downloaden. Eens dit in orde was, gebruikte ik het commando </w:t>
      </w:r>
      <w:r>
        <w:rPr>
          <w:i/>
        </w:rPr>
        <w:t xml:space="preserve">mysql_secure_installation </w:t>
      </w:r>
      <w:r>
        <w:t xml:space="preserve">en </w:t>
      </w:r>
      <w:r>
        <w:rPr>
          <w:i/>
        </w:rPr>
        <w:t>mysql_install_db</w:t>
      </w:r>
      <w:r>
        <w:t xml:space="preserve"> om MySQL correct te installeren.</w:t>
      </w:r>
    </w:p>
    <w:p w:rsidR="004B5739" w:rsidRDefault="00262830" w:rsidP="00EC00EE">
      <w:r>
        <w:t xml:space="preserve">Om Apache 2 te installeren, heb ik weer een update uitgevoerd en </w:t>
      </w:r>
      <w:r>
        <w:rPr>
          <w:i/>
        </w:rPr>
        <w:t>apt-get install apache2</w:t>
      </w:r>
      <w:r>
        <w:t xml:space="preserve"> gebruikt. Op het internet hebben ik dan verder opgezocht hoe ik dit allemaal in orde kon brengen. </w:t>
      </w:r>
      <w:r w:rsidR="004B5739">
        <w:t>Dit geldt ook voor PHP 5.0</w:t>
      </w:r>
    </w:p>
    <w:p w:rsidR="004B5739" w:rsidRDefault="004B5739" w:rsidP="00EC00EE">
      <w:r>
        <w:t>Als ik nu aan de site wou geraken kon dit alleen via het IP-adres in te voeren in de browser. Dankzij Github en Namecheap.com kon ik een jaar lang gratis een .me domeinnaam aanmaken. Hierin heb ik gekozen voor wouterroozeleer.me. Deze domeinnaam moet ook herleid worden naar de DNS server van Digital Ocean zodat deze aan de server geraakt. Digital Ocean heeft hier een goede documentatie over.</w:t>
      </w:r>
    </w:p>
    <w:p w:rsidR="004B5739" w:rsidRDefault="004B5739" w:rsidP="00EC00EE"/>
    <w:p w:rsidR="004B5739" w:rsidRDefault="004B5739" w:rsidP="004B5739">
      <w:pPr>
        <w:pStyle w:val="Kop2"/>
      </w:pPr>
      <w:bookmarkStart w:id="8" w:name="_Toc453507325"/>
      <w:r>
        <w:t>MySQL-database bewerken</w:t>
      </w:r>
      <w:bookmarkEnd w:id="8"/>
    </w:p>
    <w:p w:rsidR="004B5739" w:rsidRDefault="004B5739" w:rsidP="004B5739">
      <w:r>
        <w:t xml:space="preserve">Zoals er in het vorige hoofdstuk staat heb ik gebruik gemaakt van een VPS genaamd Digital Ocean en heb ik hierop een MySQL server gemaakt. Nu, er zijn meerdere mogelijkheden om een database te beheren. In het begin heb ik gewerkt met Linux zelf en schreef ik commando’s in CLI, maar dankzij Julien Lalmand (medestudent)  heb ik MySQL Workbench leren kennen. Hiermee heb ik dan geconnecteerd aan mijn online server, wat moeilijkheden met zich meebracht. Zo kon ik bijvoorbeeld al niet connecteren om te beginnen. Hiervoor moest ik naar my.ini gaan, wat de </w:t>
      </w:r>
      <w:proofErr w:type="spellStart"/>
      <w:r>
        <w:t>initial</w:t>
      </w:r>
      <w:proofErr w:type="spellEnd"/>
      <w:r>
        <w:t xml:space="preserve"> file is van MySQL (m.a.w. </w:t>
      </w:r>
      <w:proofErr w:type="spellStart"/>
      <w:r>
        <w:t>settings</w:t>
      </w:r>
      <w:proofErr w:type="spellEnd"/>
      <w:r>
        <w:t xml:space="preserve"> van </w:t>
      </w:r>
      <w:proofErr w:type="spellStart"/>
      <w:r>
        <w:t>MySQL</w:t>
      </w:r>
      <w:proofErr w:type="spellEnd"/>
      <w:r>
        <w:t>) en aanduiden dat elke IP-adres aan deze database zou mogen geraken.</w:t>
      </w:r>
    </w:p>
    <w:p w:rsidR="004B5739" w:rsidRDefault="004B5739" w:rsidP="004B5739">
      <w:r>
        <w:t xml:space="preserve">Eens dit allemaal in orde was, kon ik beginnen aan de database te </w:t>
      </w:r>
      <w:proofErr w:type="spellStart"/>
      <w:r>
        <w:t>designen</w:t>
      </w:r>
      <w:proofErr w:type="spellEnd"/>
      <w:r>
        <w:t xml:space="preserve"> en starten met het werken aan de website.</w:t>
      </w:r>
    </w:p>
    <w:p w:rsidR="00992ACD" w:rsidRDefault="00992ACD" w:rsidP="00992ACD">
      <w:pPr>
        <w:pStyle w:val="Kop1"/>
      </w:pPr>
      <w:bookmarkStart w:id="9" w:name="_Toc453507326"/>
      <w:r>
        <w:lastRenderedPageBreak/>
        <w:t>Front-end</w:t>
      </w:r>
      <w:bookmarkEnd w:id="9"/>
    </w:p>
    <w:p w:rsidR="00992ACD" w:rsidRDefault="00992ACD" w:rsidP="00992ACD"/>
    <w:p w:rsidR="00E6299E" w:rsidRDefault="00E6299E" w:rsidP="00992ACD">
      <w:r>
        <w:t>De volgende hoofdstukken zullen beschrijven welke software ik gekozen heb en waarom.</w:t>
      </w:r>
    </w:p>
    <w:p w:rsidR="00992ACD" w:rsidRDefault="00992ACD" w:rsidP="00992ACD">
      <w:pPr>
        <w:pStyle w:val="Kop2"/>
      </w:pPr>
      <w:bookmarkStart w:id="10" w:name="_Toc453507327"/>
      <w:proofErr w:type="spellStart"/>
      <w:r>
        <w:t>Material</w:t>
      </w:r>
      <w:proofErr w:type="spellEnd"/>
      <w:r>
        <w:t xml:space="preserve"> </w:t>
      </w:r>
      <w:proofErr w:type="spellStart"/>
      <w:r>
        <w:t>framework</w:t>
      </w:r>
      <w:bookmarkEnd w:id="10"/>
      <w:proofErr w:type="spellEnd"/>
    </w:p>
    <w:p w:rsidR="00992ACD" w:rsidRDefault="00443619" w:rsidP="00992ACD">
      <w:proofErr w:type="spellStart"/>
      <w:r>
        <w:t>Material</w:t>
      </w:r>
      <w:proofErr w:type="spellEnd"/>
      <w:r>
        <w:t xml:space="preserve"> design wordt tegenwoordig toegepast op bijna elke app die op Android draait. Ik ben hier een grote fan van en ben dus gaan zoeken naar een </w:t>
      </w:r>
      <w:proofErr w:type="spellStart"/>
      <w:r>
        <w:t>framework</w:t>
      </w:r>
      <w:proofErr w:type="spellEnd"/>
      <w:r>
        <w:t xml:space="preserve"> die dit design gebruikt. Hierop vond ik Materialize.css, een </w:t>
      </w:r>
      <w:proofErr w:type="spellStart"/>
      <w:r>
        <w:t>framework</w:t>
      </w:r>
      <w:proofErr w:type="spellEnd"/>
      <w:r>
        <w:t xml:space="preserve"> dat </w:t>
      </w:r>
      <w:proofErr w:type="spellStart"/>
      <w:r>
        <w:t>Material</w:t>
      </w:r>
      <w:proofErr w:type="spellEnd"/>
      <w:r>
        <w:t xml:space="preserve"> design toepast, makkelijk om te implementeren is en waarvan de syntax zeer simpel te begrijpen is.</w:t>
      </w:r>
    </w:p>
    <w:p w:rsidR="00443619" w:rsidRDefault="00443619" w:rsidP="00992ACD">
      <w:r>
        <w:t xml:space="preserve">Materialize.css heeft ook een zeer aangename </w:t>
      </w:r>
      <w:proofErr w:type="spellStart"/>
      <w:r>
        <w:t>grid</w:t>
      </w:r>
      <w:proofErr w:type="spellEnd"/>
      <w:r>
        <w:t xml:space="preserve">-systeem die me helpt </w:t>
      </w:r>
      <w:r w:rsidR="00AF5838">
        <w:t xml:space="preserve">met het responsief maken van mijn website. Alle componenten van de website komen van dit </w:t>
      </w:r>
      <w:proofErr w:type="spellStart"/>
      <w:r w:rsidR="00AF5838">
        <w:t>framework</w:t>
      </w:r>
      <w:proofErr w:type="spellEnd"/>
      <w:r w:rsidR="00AF5838">
        <w:t>.</w:t>
      </w:r>
    </w:p>
    <w:p w:rsidR="00992ACD" w:rsidRDefault="00992ACD" w:rsidP="00992ACD">
      <w:pPr>
        <w:pStyle w:val="Kop2"/>
      </w:pPr>
      <w:bookmarkStart w:id="11" w:name="_Toc453507328"/>
      <w:proofErr w:type="spellStart"/>
      <w:r>
        <w:t>Jquery</w:t>
      </w:r>
      <w:bookmarkEnd w:id="11"/>
      <w:proofErr w:type="spellEnd"/>
    </w:p>
    <w:p w:rsidR="00992ACD" w:rsidRDefault="00AF5838" w:rsidP="00992ACD">
      <w:r>
        <w:t xml:space="preserve">Aangezien ik al een tijdje lang werk met </w:t>
      </w:r>
      <w:proofErr w:type="spellStart"/>
      <w:r>
        <w:t>Jquery</w:t>
      </w:r>
      <w:proofErr w:type="spellEnd"/>
      <w:r>
        <w:t xml:space="preserve">, ben ik ook niet meteen van plan om dit te veranderen. </w:t>
      </w:r>
      <w:proofErr w:type="spellStart"/>
      <w:r>
        <w:t>JQuery</w:t>
      </w:r>
      <w:proofErr w:type="spellEnd"/>
      <w:r>
        <w:t xml:space="preserve"> is een </w:t>
      </w:r>
      <w:proofErr w:type="spellStart"/>
      <w:r>
        <w:t>JavaScript</w:t>
      </w:r>
      <w:proofErr w:type="spellEnd"/>
      <w:r>
        <w:t xml:space="preserve"> </w:t>
      </w:r>
      <w:proofErr w:type="spellStart"/>
      <w:r>
        <w:t>framework</w:t>
      </w:r>
      <w:proofErr w:type="spellEnd"/>
      <w:r>
        <w:t xml:space="preserve">, alweer een </w:t>
      </w:r>
      <w:proofErr w:type="spellStart"/>
      <w:r>
        <w:t>framework</w:t>
      </w:r>
      <w:proofErr w:type="spellEnd"/>
      <w:r>
        <w:t xml:space="preserve"> dat zeer aangenaam is om te gebruiken.</w:t>
      </w:r>
    </w:p>
    <w:p w:rsidR="00DF4726" w:rsidRDefault="00DF4726" w:rsidP="00992ACD">
      <w:r>
        <w:br/>
      </w:r>
    </w:p>
    <w:p w:rsidR="004E776D" w:rsidRDefault="00DF4726" w:rsidP="00AF5838">
      <w:pPr>
        <w:pStyle w:val="Kop1"/>
      </w:pPr>
      <w:bookmarkStart w:id="12" w:name="_Toc453507329"/>
      <w:r>
        <w:t>Back-end</w:t>
      </w:r>
      <w:bookmarkEnd w:id="12"/>
    </w:p>
    <w:p w:rsidR="00E6299E" w:rsidRDefault="00E6299E" w:rsidP="00E6299E">
      <w:pPr>
        <w:pStyle w:val="Kop2"/>
      </w:pPr>
      <w:bookmarkStart w:id="13" w:name="_Toc453507330"/>
      <w:r>
        <w:t>PHP versus Python</w:t>
      </w:r>
      <w:bookmarkEnd w:id="13"/>
    </w:p>
    <w:p w:rsidR="001E396D" w:rsidRDefault="001E396D">
      <w:pPr>
        <w:spacing w:after="200" w:line="276" w:lineRule="auto"/>
      </w:pPr>
      <w:r>
        <w:t xml:space="preserve">In het begin van het project maakte ik gebruik van PHP. Dit was ook al geïnstalleerd op de server en zeer snel te gebruiken. Een paar weken na de start, krijg ik van </w:t>
      </w:r>
      <w:proofErr w:type="spellStart"/>
      <w:r>
        <w:t>Martial</w:t>
      </w:r>
      <w:proofErr w:type="spellEnd"/>
      <w:r>
        <w:t xml:space="preserve"> </w:t>
      </w:r>
      <w:proofErr w:type="spellStart"/>
      <w:r>
        <w:t>Habimana</w:t>
      </w:r>
      <w:proofErr w:type="spellEnd"/>
      <w:r>
        <w:t xml:space="preserve"> te horen dat hij altijd </w:t>
      </w:r>
      <w:proofErr w:type="spellStart"/>
      <w:r>
        <w:t>Flask</w:t>
      </w:r>
      <w:proofErr w:type="spellEnd"/>
      <w:r>
        <w:t xml:space="preserve"> gebruikt (een Python </w:t>
      </w:r>
      <w:proofErr w:type="spellStart"/>
      <w:r>
        <w:t>webframework</w:t>
      </w:r>
      <w:proofErr w:type="spellEnd"/>
      <w:r>
        <w:t>). Ik raakte geïnteresseerd en heb me dit op een paar dagen tijd zelf aangeleerd. Aangezien ik dit beter vond dan PHP, ben ik hiernaar overgestapt.</w:t>
      </w:r>
    </w:p>
    <w:p w:rsidR="000A07FD" w:rsidRDefault="001E396D">
      <w:pPr>
        <w:spacing w:after="200" w:line="276" w:lineRule="auto"/>
      </w:pPr>
      <w:r>
        <w:t xml:space="preserve">Dankzij </w:t>
      </w:r>
      <w:proofErr w:type="spellStart"/>
      <w:r>
        <w:t>Flask</w:t>
      </w:r>
      <w:proofErr w:type="spellEnd"/>
      <w:r>
        <w:t xml:space="preserve"> voel ik alsof ik meer controle heb over de </w:t>
      </w:r>
      <w:proofErr w:type="spellStart"/>
      <w:r>
        <w:t>back-end</w:t>
      </w:r>
      <w:proofErr w:type="spellEnd"/>
      <w:r>
        <w:t xml:space="preserve"> van de website. Ik heb veel minder problemen gehad en kan makkelijker mijn site debuggen.</w:t>
      </w:r>
      <w:r w:rsidR="000A07FD">
        <w:br w:type="page"/>
      </w:r>
    </w:p>
    <w:p w:rsidR="00E6299E" w:rsidRDefault="000A07FD" w:rsidP="000A07FD">
      <w:pPr>
        <w:pStyle w:val="Kop1"/>
      </w:pPr>
      <w:bookmarkStart w:id="14" w:name="_Toc453507331"/>
      <w:r>
        <w:lastRenderedPageBreak/>
        <w:t>Hoe ben ik te werk gegaan</w:t>
      </w:r>
      <w:bookmarkEnd w:id="14"/>
    </w:p>
    <w:p w:rsidR="00E6299E" w:rsidRDefault="007C5705" w:rsidP="007C5705">
      <w:pPr>
        <w:pStyle w:val="Kop2"/>
      </w:pPr>
      <w:bookmarkStart w:id="15" w:name="_Toc453507332"/>
      <w:r>
        <w:t>Start</w:t>
      </w:r>
      <w:bookmarkEnd w:id="15"/>
    </w:p>
    <w:p w:rsidR="007C5705" w:rsidRDefault="007C5705" w:rsidP="007C5705">
      <w:r>
        <w:t xml:space="preserve">Ik ben eerst begonnen met het maken van User </w:t>
      </w:r>
      <w:proofErr w:type="spellStart"/>
      <w:r>
        <w:t>Stories</w:t>
      </w:r>
      <w:proofErr w:type="spellEnd"/>
      <w:r>
        <w:t xml:space="preserve"> zodat ik voor mezelf kan schetsen wat er allemaal gedaan moet worden in het project. Hierna heb ik een basis databasedesign gemaakt waarmee ik al beter in beeld kan krijgen hoe ik met de informatie zal werken om de User </w:t>
      </w:r>
      <w:proofErr w:type="spellStart"/>
      <w:r>
        <w:t>Stories</w:t>
      </w:r>
      <w:proofErr w:type="spellEnd"/>
      <w:r>
        <w:t xml:space="preserve"> in orde te brengen. Als volgt heb ik me bezig gehouden met het maken van een aantal sketches om te zien hoe ik de pagina’s ga maken.</w:t>
      </w:r>
    </w:p>
    <w:p w:rsidR="007C5705" w:rsidRDefault="007C5705" w:rsidP="007C5705">
      <w:r>
        <w:t xml:space="preserve">Hierna koos ik welke technologieën ik zou gebruiken. Hiervoor kan je de vorige hoofdstukken lezen. Ik heb ook nog eerst getest of ik met HAML en SASS zou werken, waarbij ik later besloot om dit niet te doen. </w:t>
      </w:r>
    </w:p>
    <w:p w:rsidR="007C5705" w:rsidRDefault="007C5705" w:rsidP="007C5705">
      <w:pPr>
        <w:pStyle w:val="Kop2"/>
      </w:pPr>
      <w:bookmarkStart w:id="16" w:name="_Toc453507333"/>
      <w:r>
        <w:t>Uitwerken</w:t>
      </w:r>
      <w:bookmarkEnd w:id="16"/>
    </w:p>
    <w:p w:rsidR="00E6299E" w:rsidRDefault="007C5705" w:rsidP="00E6299E">
      <w:r>
        <w:t xml:space="preserve">Het project begon met het maken van een startpagina waar je dan later kan kiezen of je als student of docent wilt inloggen. Dit is allemaal op één pagina en verandert a.d.h.v. </w:t>
      </w:r>
      <w:proofErr w:type="spellStart"/>
      <w:r>
        <w:t>jquery</w:t>
      </w:r>
      <w:proofErr w:type="spellEnd"/>
      <w:r>
        <w:t xml:space="preserve"> triggers. Eens je inlogt zal Python nakijken of je wel bestaat in de database en ga je verder als dit zo is. </w:t>
      </w:r>
    </w:p>
    <w:p w:rsidR="007C5705" w:rsidRDefault="007C5705" w:rsidP="007C5705">
      <w:pPr>
        <w:pStyle w:val="Kop3"/>
      </w:pPr>
      <w:bookmarkStart w:id="17" w:name="_Toc453507334"/>
      <w:r>
        <w:t>Student</w:t>
      </w:r>
      <w:bookmarkEnd w:id="17"/>
    </w:p>
    <w:p w:rsidR="007C5705" w:rsidRDefault="007C5705" w:rsidP="007C5705">
      <w:r>
        <w:t xml:space="preserve">Een student kan momenteel inloggen, zijn groepsleden beoordelen en een </w:t>
      </w:r>
      <w:proofErr w:type="spellStart"/>
      <w:r>
        <w:t>belbin</w:t>
      </w:r>
      <w:proofErr w:type="spellEnd"/>
      <w:r>
        <w:t xml:space="preserve"> test afleggen.</w:t>
      </w:r>
    </w:p>
    <w:p w:rsidR="007C5705" w:rsidRDefault="007C5705" w:rsidP="007C5705">
      <w:pPr>
        <w:pStyle w:val="Kop4"/>
      </w:pPr>
      <w:r>
        <w:t>Belbin test</w:t>
      </w:r>
    </w:p>
    <w:p w:rsidR="007C5705" w:rsidRDefault="007C5705" w:rsidP="007C5705">
      <w:r>
        <w:t xml:space="preserve">De </w:t>
      </w:r>
      <w:proofErr w:type="spellStart"/>
      <w:r>
        <w:t>belbin</w:t>
      </w:r>
      <w:proofErr w:type="spellEnd"/>
      <w:r>
        <w:t xml:space="preserve"> test zelf was makkelijk om te vinden op het Internet, maar je moet natuurlijk ook weten hoe je de rollen moet bepalen. </w:t>
      </w:r>
      <w:r w:rsidR="0049262D">
        <w:t>Elke student kan dus die quiz afleggen, het systeem houdt elke punt bij en geeft op het einde mee welke rol de student is. Deze wordt dan bijgehouden per student in de database en kan later gebruikt worden door de docent.</w:t>
      </w:r>
    </w:p>
    <w:p w:rsidR="0049262D" w:rsidRDefault="00D95CC3" w:rsidP="0049262D">
      <w:pPr>
        <w:pStyle w:val="Kop4"/>
      </w:pPr>
      <w:r>
        <w:t>Groepslednen</w:t>
      </w:r>
      <w:r w:rsidR="0049262D">
        <w:t xml:space="preserve"> beoordelen</w:t>
      </w:r>
    </w:p>
    <w:p w:rsidR="0049262D" w:rsidRPr="0049262D" w:rsidRDefault="003D055E" w:rsidP="0049262D">
      <w:r>
        <w:t>Docenten kunnen studenten in groepen plaatsen, dit is iets wat we straks zullen bekijken. Studenten kunnen dan hun medestudenten beoordelen. Hierbij is commentaar geven niet noodzakelijk, maar punten geven wel. Standaard staat het op 5. Alle beoordelingen worden opgeslagen.</w:t>
      </w:r>
    </w:p>
    <w:p w:rsidR="0049262D" w:rsidRDefault="0049262D" w:rsidP="0049262D">
      <w:pPr>
        <w:pStyle w:val="Kop4"/>
      </w:pPr>
    </w:p>
    <w:p w:rsidR="00D45BDF" w:rsidRDefault="00D45BDF" w:rsidP="00D45BDF">
      <w:pPr>
        <w:pStyle w:val="Kop3"/>
      </w:pPr>
      <w:bookmarkStart w:id="18" w:name="_Toc453507335"/>
      <w:r>
        <w:t>Docent</w:t>
      </w:r>
      <w:bookmarkEnd w:id="18"/>
    </w:p>
    <w:p w:rsidR="00D45BDF" w:rsidRDefault="00D45BDF" w:rsidP="00D45BDF">
      <w:r>
        <w:t>Een docent kan momenteel inloggen, studenten toevoegen, info van studenten bekijken, studenten in groepen plaatsen en beoordelingen in elke groep nakijken.</w:t>
      </w:r>
    </w:p>
    <w:p w:rsidR="00D45BDF" w:rsidRPr="00D45BDF" w:rsidRDefault="00D45BDF" w:rsidP="0077076B">
      <w:pPr>
        <w:pStyle w:val="Kop4"/>
      </w:pPr>
    </w:p>
    <w:p w:rsidR="00D45BDF" w:rsidRPr="00D45BDF" w:rsidRDefault="00D45BDF" w:rsidP="00D45BDF"/>
    <w:p w:rsidR="004E776D" w:rsidRPr="004E776D" w:rsidRDefault="004E776D" w:rsidP="004E776D"/>
    <w:p w:rsidR="004E776D" w:rsidRPr="004E776D" w:rsidRDefault="004E776D" w:rsidP="004E776D"/>
    <w:sectPr w:rsidR="004E776D" w:rsidRPr="004E776D">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879" w:rsidRDefault="00456879">
      <w:pPr>
        <w:spacing w:after="0" w:line="240" w:lineRule="auto"/>
      </w:pPr>
      <w:r>
        <w:separator/>
      </w:r>
    </w:p>
  </w:endnote>
  <w:endnote w:type="continuationSeparator" w:id="0">
    <w:p w:rsidR="00456879" w:rsidRDefault="0045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65" w:rsidRDefault="001C4665"/>
  <w:p w:rsidR="001C4665" w:rsidRDefault="00102190">
    <w:pPr>
      <w:pStyle w:val="Voetteksteven"/>
    </w:pPr>
    <w:r>
      <w:t xml:space="preserve">Pagina </w:t>
    </w:r>
    <w:r>
      <w:fldChar w:fldCharType="begin"/>
    </w:r>
    <w:r>
      <w:instrText>PAGE   \* MERGEFORMAT</w:instrText>
    </w:r>
    <w:r>
      <w:fldChar w:fldCharType="separate"/>
    </w:r>
    <w:r w:rsidR="00AD1E5A" w:rsidRPr="00AD1E5A">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65" w:rsidRDefault="001C4665"/>
  <w:p w:rsidR="001C4665" w:rsidRDefault="00102190">
    <w:pPr>
      <w:pStyle w:val="Voettekstoneven"/>
    </w:pPr>
    <w:r>
      <w:t xml:space="preserve">Pagina </w:t>
    </w:r>
    <w:r>
      <w:fldChar w:fldCharType="begin"/>
    </w:r>
    <w:r>
      <w:instrText>PAGE   \* MERGEFORMAT</w:instrText>
    </w:r>
    <w:r>
      <w:fldChar w:fldCharType="separate"/>
    </w:r>
    <w:r w:rsidR="00AD1E5A" w:rsidRPr="00AD1E5A">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879" w:rsidRDefault="00456879">
      <w:pPr>
        <w:spacing w:after="0" w:line="240" w:lineRule="auto"/>
      </w:pPr>
      <w:r>
        <w:separator/>
      </w:r>
    </w:p>
  </w:footnote>
  <w:footnote w:type="continuationSeparator" w:id="0">
    <w:p w:rsidR="00456879" w:rsidRDefault="0045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65" w:rsidRDefault="00456879">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65" w:rsidRDefault="00456879">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2C2002"/>
    <w:multiLevelType w:val="multilevel"/>
    <w:tmpl w:val="5A9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DC5A1A"/>
    <w:multiLevelType w:val="multilevel"/>
    <w:tmpl w:val="C41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EE"/>
    <w:rsid w:val="000A07FD"/>
    <w:rsid w:val="00102190"/>
    <w:rsid w:val="001C4665"/>
    <w:rsid w:val="001E396D"/>
    <w:rsid w:val="002433E7"/>
    <w:rsid w:val="00262830"/>
    <w:rsid w:val="003442A6"/>
    <w:rsid w:val="003D055E"/>
    <w:rsid w:val="004336F8"/>
    <w:rsid w:val="00443619"/>
    <w:rsid w:val="00456879"/>
    <w:rsid w:val="00474F88"/>
    <w:rsid w:val="0049262D"/>
    <w:rsid w:val="004B5739"/>
    <w:rsid w:val="004E776D"/>
    <w:rsid w:val="0051483B"/>
    <w:rsid w:val="005928B4"/>
    <w:rsid w:val="0077076B"/>
    <w:rsid w:val="007C5705"/>
    <w:rsid w:val="007C6494"/>
    <w:rsid w:val="00992ACD"/>
    <w:rsid w:val="00AD1E5A"/>
    <w:rsid w:val="00AF5838"/>
    <w:rsid w:val="00CA6E7A"/>
    <w:rsid w:val="00D3457C"/>
    <w:rsid w:val="00D45BDF"/>
    <w:rsid w:val="00D95CC3"/>
    <w:rsid w:val="00DF4726"/>
    <w:rsid w:val="00E6299E"/>
    <w:rsid w:val="00EC00EE"/>
    <w:rsid w:val="00F3178C"/>
    <w:rsid w:val="00F57B97"/>
    <w:rsid w:val="00FF6B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49D5"/>
  <w15:docId w15:val="{89023FFD-A66F-4C62-B8A2-375AAD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262830"/>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alweb">
    <w:name w:val="Normal (Web)"/>
    <w:basedOn w:val="Standaard"/>
    <w:uiPriority w:val="99"/>
    <w:semiHidden/>
    <w:unhideWhenUsed/>
    <w:rsid w:val="002433E7"/>
    <w:pPr>
      <w:spacing w:before="100" w:beforeAutospacing="1" w:after="100" w:afterAutospacing="1" w:line="240" w:lineRule="auto"/>
    </w:pPr>
    <w:rPr>
      <w:rFonts w:ascii="Times New Roman" w:eastAsia="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406">
      <w:bodyDiv w:val="1"/>
      <w:marLeft w:val="0"/>
      <w:marRight w:val="0"/>
      <w:marTop w:val="0"/>
      <w:marBottom w:val="0"/>
      <w:divBdr>
        <w:top w:val="none" w:sz="0" w:space="0" w:color="auto"/>
        <w:left w:val="none" w:sz="0" w:space="0" w:color="auto"/>
        <w:bottom w:val="none" w:sz="0" w:space="0" w:color="auto"/>
        <w:right w:val="none" w:sz="0" w:space="0" w:color="auto"/>
      </w:divBdr>
    </w:div>
    <w:div w:id="919828747">
      <w:bodyDiv w:val="1"/>
      <w:marLeft w:val="0"/>
      <w:marRight w:val="0"/>
      <w:marTop w:val="0"/>
      <w:marBottom w:val="0"/>
      <w:divBdr>
        <w:top w:val="none" w:sz="0" w:space="0" w:color="auto"/>
        <w:left w:val="none" w:sz="0" w:space="0" w:color="auto"/>
        <w:bottom w:val="none" w:sz="0" w:space="0" w:color="auto"/>
        <w:right w:val="none" w:sz="0" w:space="0" w:color="auto"/>
      </w:divBdr>
    </w:div>
    <w:div w:id="14111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ut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AD395CDA2549F9A4B22EF80E20405A"/>
        <w:category>
          <w:name w:val="Algemeen"/>
          <w:gallery w:val="placeholder"/>
        </w:category>
        <w:types>
          <w:type w:val="bbPlcHdr"/>
        </w:types>
        <w:behaviors>
          <w:behavior w:val="content"/>
        </w:behaviors>
        <w:guid w:val="{9145D3E1-9B8B-427F-BF55-8A7D2E75CB64}"/>
      </w:docPartPr>
      <w:docPartBody>
        <w:p w:rsidR="000F6A63" w:rsidRDefault="00943BD6">
          <w:pPr>
            <w:pStyle w:val="33AD395CDA2549F9A4B22EF80E20405A"/>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41DFB673685F45399D1A0BD6D1472174"/>
        <w:category>
          <w:name w:val="Algemeen"/>
          <w:gallery w:val="placeholder"/>
        </w:category>
        <w:types>
          <w:type w:val="bbPlcHdr"/>
        </w:types>
        <w:behaviors>
          <w:behavior w:val="content"/>
        </w:behaviors>
        <w:guid w:val="{293BD57F-DCD2-4F7F-B729-701D82A143E4}"/>
      </w:docPartPr>
      <w:docPartBody>
        <w:p w:rsidR="000F6A63" w:rsidRDefault="00943BD6">
          <w:pPr>
            <w:pStyle w:val="41DFB673685F45399D1A0BD6D1472174"/>
          </w:pPr>
          <w:r>
            <w:rPr>
              <w:color w:val="FFFFFF" w:themeColor="background1"/>
              <w:sz w:val="32"/>
              <w:szCs w:val="32"/>
            </w:rPr>
            <w:t>[Kies de datum]</w:t>
          </w:r>
        </w:p>
      </w:docPartBody>
    </w:docPart>
    <w:docPart>
      <w:docPartPr>
        <w:name w:val="46C1AECA06BA4590B26B580F89C2387D"/>
        <w:category>
          <w:name w:val="Algemeen"/>
          <w:gallery w:val="placeholder"/>
        </w:category>
        <w:types>
          <w:type w:val="bbPlcHdr"/>
        </w:types>
        <w:behaviors>
          <w:behavior w:val="content"/>
        </w:behaviors>
        <w:guid w:val="{6370A777-29A4-4BE9-BDF6-D57C1BFE9E49}"/>
      </w:docPartPr>
      <w:docPartBody>
        <w:p w:rsidR="000F6A63" w:rsidRDefault="00943BD6">
          <w:pPr>
            <w:pStyle w:val="46C1AECA06BA4590B26B580F89C2387D"/>
          </w:pPr>
          <w:r>
            <w:rPr>
              <w:color w:val="FFFFFF" w:themeColor="background1"/>
              <w:sz w:val="40"/>
              <w:szCs w:val="40"/>
            </w:rPr>
            <w:t>[Geef de ondertitel van het document op]</w:t>
          </w:r>
        </w:p>
      </w:docPartBody>
    </w:docPart>
    <w:docPart>
      <w:docPartPr>
        <w:name w:val="6992C881377E4BD28CBA878F86301856"/>
        <w:category>
          <w:name w:val="Algemeen"/>
          <w:gallery w:val="placeholder"/>
        </w:category>
        <w:types>
          <w:type w:val="bbPlcHdr"/>
        </w:types>
        <w:behaviors>
          <w:behavior w:val="content"/>
        </w:behaviors>
        <w:guid w:val="{556B1DEF-3DF8-4126-B4C3-8CC476023DD5}"/>
      </w:docPartPr>
      <w:docPartBody>
        <w:p w:rsidR="000F6A63" w:rsidRDefault="00943BD6">
          <w:pPr>
            <w:pStyle w:val="6992C881377E4BD28CBA878F86301856"/>
          </w:pPr>
          <w:r>
            <w:t>[Geef de titel van het document op]</w:t>
          </w:r>
        </w:p>
      </w:docPartBody>
    </w:docPart>
    <w:docPart>
      <w:docPartPr>
        <w:name w:val="181EFEE9DEE1473AA77F994BBDA34E0F"/>
        <w:category>
          <w:name w:val="Algemeen"/>
          <w:gallery w:val="placeholder"/>
        </w:category>
        <w:types>
          <w:type w:val="bbPlcHdr"/>
        </w:types>
        <w:behaviors>
          <w:behavior w:val="content"/>
        </w:behaviors>
        <w:guid w:val="{897E6D6C-5EC1-4083-A757-4BFCE5764C61}"/>
      </w:docPartPr>
      <w:docPartBody>
        <w:p w:rsidR="000F6A63" w:rsidRDefault="00943BD6">
          <w:pPr>
            <w:pStyle w:val="181EFEE9DEE1473AA77F994BBDA34E0F"/>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D"/>
    <w:rsid w:val="000F6A63"/>
    <w:rsid w:val="00943BD6"/>
    <w:rsid w:val="009448AA"/>
    <w:rsid w:val="00DA222C"/>
    <w:rsid w:val="00DD3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AD395CDA2549F9A4B22EF80E20405A">
    <w:name w:val="33AD395CDA2549F9A4B22EF80E20405A"/>
  </w:style>
  <w:style w:type="paragraph" w:customStyle="1" w:styleId="41DFB673685F45399D1A0BD6D1472174">
    <w:name w:val="41DFB673685F45399D1A0BD6D1472174"/>
  </w:style>
  <w:style w:type="paragraph" w:customStyle="1" w:styleId="46C1AECA06BA4590B26B580F89C2387D">
    <w:name w:val="46C1AECA06BA4590B26B580F89C2387D"/>
  </w:style>
  <w:style w:type="paragraph" w:customStyle="1" w:styleId="4CC9F1E4C1DD400E832E4B61CE38B469">
    <w:name w:val="4CC9F1E4C1DD400E832E4B61CE38B469"/>
  </w:style>
  <w:style w:type="paragraph" w:customStyle="1" w:styleId="6992C881377E4BD28CBA878F86301856">
    <w:name w:val="6992C881377E4BD28CBA878F86301856"/>
  </w:style>
  <w:style w:type="paragraph" w:customStyle="1" w:styleId="181EFEE9DEE1473AA77F994BBDA34E0F">
    <w:name w:val="181EFEE9DEE1473AA77F994BBDA34E0F"/>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5B9BD5"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07D997FD9CCC464B9FD9374EF0F4A39F">
    <w:name w:val="07D997FD9CCC464B9FD9374EF0F4A39F"/>
  </w:style>
  <w:style w:type="paragraph" w:customStyle="1" w:styleId="1502A5415E824D13AB489F923314EB17">
    <w:name w:val="1502A5415E824D13AB489F923314EB17"/>
    <w:rsid w:val="00DD3E7D"/>
  </w:style>
  <w:style w:type="paragraph" w:customStyle="1" w:styleId="228ACB90F735481798C9C0436188B67F">
    <w:name w:val="228ACB90F735481798C9C0436188B67F"/>
    <w:rsid w:val="00DD3E7D"/>
  </w:style>
  <w:style w:type="paragraph" w:customStyle="1" w:styleId="2B1C72DD01EE4D0187CDBAEE63C75A9D">
    <w:name w:val="2B1C72DD01EE4D0187CDBAEE63C75A9D"/>
    <w:rsid w:val="00DD3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2016-04-14T00:00:00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BAAD61A2-1BB0-4480-98F6-04D5D7D6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167</TotalTime>
  <Pages>1</Pages>
  <Words>1409</Words>
  <Characters>7753</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Mobiel en internet 4</vt: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Mobiel en internet 4</dc:title>
  <dc:subject>Team Analytics</dc:subject>
  <dc:creator>Wouter Roozeleer</dc:creator>
  <cp:keywords/>
  <cp:lastModifiedBy>Wouter Roozeleer</cp:lastModifiedBy>
  <cp:revision>27</cp:revision>
  <dcterms:created xsi:type="dcterms:W3CDTF">2016-04-14T10:32:00Z</dcterms:created>
  <dcterms:modified xsi:type="dcterms:W3CDTF">2016-06-12T13:06:00Z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